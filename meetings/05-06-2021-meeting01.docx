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5234A216" w14:textId="77777777" w:rsidTr="001E0877">
        <w:tc>
          <w:tcPr>
            <w:tcW w:w="7650" w:type="dxa"/>
          </w:tcPr>
          <w:p w14:paraId="0A46C014" w14:textId="266C1241" w:rsidR="002B2D13" w:rsidRPr="00D60069" w:rsidRDefault="003910B8">
            <w:pPr>
              <w:pStyle w:val="Title"/>
            </w:pPr>
            <w:r>
              <w:t>Update Meeting</w:t>
            </w:r>
          </w:p>
        </w:tc>
        <w:tc>
          <w:tcPr>
            <w:tcW w:w="2574" w:type="dxa"/>
            <w:vAlign w:val="bottom"/>
          </w:tcPr>
          <w:p w14:paraId="574387B8" w14:textId="6BA4A9DE" w:rsidR="00D62E01" w:rsidRPr="00D60069" w:rsidRDefault="00F37545">
            <w:pPr>
              <w:pStyle w:val="Heading3"/>
            </w:pPr>
            <w:r>
              <w:t>Saturday, June 05, 2021</w:t>
            </w:r>
          </w:p>
          <w:p w14:paraId="54BA907C" w14:textId="7B7E4799" w:rsidR="00D62E01" w:rsidRPr="00D60069" w:rsidRDefault="00F37545">
            <w:pPr>
              <w:pStyle w:val="Heading3"/>
            </w:pPr>
            <w:r>
              <w:t>14:00</w:t>
            </w:r>
          </w:p>
          <w:p w14:paraId="1445BB71" w14:textId="3802239C" w:rsidR="002B2D13" w:rsidRPr="00D60069" w:rsidRDefault="00F37545" w:rsidP="00D62E01">
            <w:pPr>
              <w:pStyle w:val="Heading3"/>
            </w:pPr>
            <w:r>
              <w:t>Virtual meeting</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2B2D13" w:rsidRPr="00D60069" w14:paraId="43EF954F" w14:textId="77777777" w:rsidTr="00E048B4">
        <w:sdt>
          <w:sdtPr>
            <w:id w:val="834805806"/>
            <w:placeholder>
              <w:docPart w:val="789BF85B826B45A6B2AB1A2E1564ADBD"/>
            </w:placeholder>
            <w:temporary/>
            <w:showingPlcHdr/>
            <w15:appearance w15:val="hidden"/>
          </w:sdtPr>
          <w:sdtEndPr/>
          <w:sdtContent>
            <w:tc>
              <w:tcPr>
                <w:tcW w:w="1946" w:type="dxa"/>
                <w:tcMar>
                  <w:top w:w="144" w:type="dxa"/>
                </w:tcMar>
              </w:tcPr>
              <w:p w14:paraId="483AFD22" w14:textId="77777777" w:rsidR="002B2D13" w:rsidRPr="00D60069" w:rsidRDefault="006344A8" w:rsidP="00D60069">
                <w:pPr>
                  <w:pStyle w:val="Heading2"/>
                  <w:spacing w:after="80"/>
                  <w:outlineLvl w:val="1"/>
                </w:pPr>
                <w:r w:rsidRPr="00D60069">
                  <w:t>Meeting called by:</w:t>
                </w:r>
              </w:p>
            </w:tc>
          </w:sdtContent>
        </w:sdt>
        <w:tc>
          <w:tcPr>
            <w:tcW w:w="3184" w:type="dxa"/>
            <w:tcMar>
              <w:top w:w="144" w:type="dxa"/>
            </w:tcMar>
          </w:tcPr>
          <w:p w14:paraId="1A0DE4B6" w14:textId="01390C3F" w:rsidR="002B2D13" w:rsidRPr="00D60069" w:rsidRDefault="00F37545" w:rsidP="00D60069">
            <w:pPr>
              <w:spacing w:after="80"/>
            </w:pPr>
            <w:r>
              <w:t>Paulette Vázquez</w:t>
            </w:r>
          </w:p>
        </w:tc>
        <w:tc>
          <w:tcPr>
            <w:tcW w:w="1779" w:type="dxa"/>
            <w:tcMar>
              <w:top w:w="144" w:type="dxa"/>
            </w:tcMar>
          </w:tcPr>
          <w:p w14:paraId="220BC80D" w14:textId="77777777" w:rsidR="002B2D13" w:rsidRPr="00D60069" w:rsidRDefault="002076DE" w:rsidP="00D60069">
            <w:pPr>
              <w:pStyle w:val="Heading2"/>
              <w:spacing w:after="80"/>
              <w:outlineLvl w:val="1"/>
            </w:pPr>
            <w:sdt>
              <w:sdtPr>
                <w:id w:val="-442851289"/>
                <w:placeholder>
                  <w:docPart w:val="3A2A8CA9C63740B3B3249D1A98798C53"/>
                </w:placeholder>
                <w:temporary/>
                <w:showingPlcHdr/>
                <w15:appearance w15:val="hidden"/>
              </w:sdtPr>
              <w:sdtEndPr/>
              <w:sdtContent>
                <w:r w:rsidR="006344A8" w:rsidRPr="00D60069">
                  <w:t>Type of meeting:</w:t>
                </w:r>
              </w:sdtContent>
            </w:sdt>
          </w:p>
        </w:tc>
        <w:tc>
          <w:tcPr>
            <w:tcW w:w="3315" w:type="dxa"/>
            <w:tcMar>
              <w:top w:w="144" w:type="dxa"/>
            </w:tcMar>
          </w:tcPr>
          <w:p w14:paraId="39065B76" w14:textId="50CCA0D3" w:rsidR="002B2D13" w:rsidRPr="00D60069" w:rsidRDefault="003910B8" w:rsidP="00D60069">
            <w:pPr>
              <w:spacing w:after="80"/>
            </w:pPr>
            <w:r>
              <w:t>Update</w:t>
            </w: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F37545" w14:paraId="1F0F866D" w14:textId="77777777" w:rsidTr="00E048B4">
        <w:tc>
          <w:tcPr>
            <w:tcW w:w="1980" w:type="dxa"/>
            <w:tcMar>
              <w:top w:w="144" w:type="dxa"/>
            </w:tcMar>
          </w:tcPr>
          <w:p w14:paraId="1F5C3FF8" w14:textId="77777777" w:rsidR="002B2D13" w:rsidRPr="00D60069" w:rsidRDefault="002076DE">
            <w:pPr>
              <w:pStyle w:val="Heading2"/>
            </w:pPr>
            <w:sdt>
              <w:sdtPr>
                <w:id w:val="1643469904"/>
                <w:placeholder>
                  <w:docPart w:val="C81D44786FEE49BBAE0B59F2CB6BD9CA"/>
                </w:placeholder>
                <w:temporary/>
                <w:showingPlcHdr/>
                <w15:appearance w15:val="hidden"/>
              </w:sdtPr>
              <w:sdtEndPr/>
              <w:sdtContent>
                <w:r w:rsidR="006344A8" w:rsidRPr="00D60069">
                  <w:t>Attendees:</w:t>
                </w:r>
              </w:sdtContent>
            </w:sdt>
          </w:p>
        </w:tc>
        <w:tc>
          <w:tcPr>
            <w:tcW w:w="8244" w:type="dxa"/>
            <w:tcMar>
              <w:top w:w="144" w:type="dxa"/>
            </w:tcMar>
          </w:tcPr>
          <w:p w14:paraId="310EC7B0" w14:textId="5BFD96A9" w:rsidR="002B2D13" w:rsidRPr="00F37545" w:rsidRDefault="00F37545" w:rsidP="00D62E01">
            <w:pPr>
              <w:rPr>
                <w:lang w:val="es-419"/>
              </w:rPr>
            </w:pPr>
            <w:r w:rsidRPr="00F37545">
              <w:rPr>
                <w:lang w:val="es-419"/>
              </w:rPr>
              <w:t>Josué Dávalos</w:t>
            </w:r>
            <w:r>
              <w:rPr>
                <w:lang w:val="es-419"/>
              </w:rPr>
              <w:t xml:space="preserve">, </w:t>
            </w:r>
            <w:r w:rsidRPr="00F37545">
              <w:rPr>
                <w:lang w:val="es-419"/>
              </w:rPr>
              <w:t>Jocellyn Luna,</w:t>
            </w:r>
            <w:r>
              <w:rPr>
                <w:lang w:val="es-419"/>
              </w:rPr>
              <w:t xml:space="preserve"> Robert Moreno, </w:t>
            </w:r>
            <w:r>
              <w:rPr>
                <w:lang w:val="es-419"/>
              </w:rPr>
              <w:t>Adriana Riofrio</w:t>
            </w:r>
            <w:r>
              <w:rPr>
                <w:lang w:val="es-419"/>
              </w:rPr>
              <w:t>, Paulette Vázquez</w:t>
            </w:r>
          </w:p>
        </w:tc>
      </w:tr>
    </w:tbl>
    <w:sdt>
      <w:sdtPr>
        <w:id w:val="-2901889"/>
        <w:placeholder>
          <w:docPart w:val="1127A8C175694FF884834932086E3023"/>
        </w:placeholder>
        <w:temporary/>
        <w:showingPlcHdr/>
        <w15:appearance w15:val="hidden"/>
      </w:sdtPr>
      <w:sdtEndPr/>
      <w:sdtContent>
        <w:p w14:paraId="6608570A"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6838401F" w14:textId="77777777" w:rsidTr="00D62E01">
        <w:tc>
          <w:tcPr>
            <w:tcW w:w="1620" w:type="dxa"/>
          </w:tcPr>
          <w:bookmarkStart w:id="0" w:name="MinuteItems"/>
          <w:bookmarkStart w:id="1" w:name="MinuteTopicSection"/>
          <w:bookmarkEnd w:id="0"/>
          <w:p w14:paraId="69000434" w14:textId="77777777" w:rsidR="002B2D13" w:rsidRPr="00D60069" w:rsidRDefault="002076DE">
            <w:pPr>
              <w:pStyle w:val="Heading2"/>
            </w:pPr>
            <w:sdt>
              <w:sdtPr>
                <w:id w:val="90904773"/>
                <w:placeholder>
                  <w:docPart w:val="7E657AF01E5042C185F870190CD6C8F3"/>
                </w:placeholder>
                <w:temporary/>
                <w:showingPlcHdr/>
                <w15:appearance w15:val="hidden"/>
              </w:sdtPr>
              <w:sdtEndPr/>
              <w:sdtContent>
                <w:r w:rsidR="006344A8" w:rsidRPr="00D60069">
                  <w:t>Agenda item:</w:t>
                </w:r>
              </w:sdtContent>
            </w:sdt>
          </w:p>
        </w:tc>
        <w:tc>
          <w:tcPr>
            <w:tcW w:w="4970" w:type="dxa"/>
          </w:tcPr>
          <w:p w14:paraId="40AE3C79" w14:textId="39FF9078" w:rsidR="002B2D13" w:rsidRPr="00D60069" w:rsidRDefault="00AE2A7C">
            <w:r>
              <w:t>01</w:t>
            </w:r>
          </w:p>
        </w:tc>
        <w:tc>
          <w:tcPr>
            <w:tcW w:w="1324" w:type="dxa"/>
          </w:tcPr>
          <w:p w14:paraId="7752B1EA" w14:textId="77777777" w:rsidR="002B2D13" w:rsidRPr="00D60069" w:rsidRDefault="002076DE">
            <w:pPr>
              <w:pStyle w:val="Heading2"/>
            </w:pPr>
            <w:sdt>
              <w:sdtPr>
                <w:id w:val="1737199064"/>
                <w:placeholder>
                  <w:docPart w:val="028B5B28D38B43D0B7892796EF9E84FB"/>
                </w:placeholder>
                <w:temporary/>
                <w:showingPlcHdr/>
                <w15:appearance w15:val="hidden"/>
              </w:sdtPr>
              <w:sdtEndPr/>
              <w:sdtContent>
                <w:r w:rsidR="006344A8" w:rsidRPr="00D60069">
                  <w:t>Presenter:</w:t>
                </w:r>
              </w:sdtContent>
            </w:sdt>
          </w:p>
        </w:tc>
        <w:tc>
          <w:tcPr>
            <w:tcW w:w="2310" w:type="dxa"/>
          </w:tcPr>
          <w:p w14:paraId="3A80548C" w14:textId="7F0E9BC1" w:rsidR="002B2D13" w:rsidRPr="00D60069" w:rsidRDefault="00AE2A7C">
            <w:r>
              <w:t>Paulette Vázquez</w:t>
            </w:r>
          </w:p>
        </w:tc>
      </w:tr>
    </w:tbl>
    <w:p w14:paraId="5100C71E" w14:textId="77777777" w:rsidR="002B2D13" w:rsidRPr="00D60069" w:rsidRDefault="002076DE">
      <w:pPr>
        <w:pStyle w:val="Heading4"/>
      </w:pPr>
      <w:sdt>
        <w:sdtPr>
          <w:id w:val="-391195506"/>
          <w:placeholder>
            <w:docPart w:val="B9D1F1906B994E078F43FB61A4004E70"/>
          </w:placeholder>
          <w:temporary/>
          <w:showingPlcHdr/>
          <w15:appearance w15:val="hidden"/>
        </w:sdtPr>
        <w:sdtEndPr/>
        <w:sdtContent>
          <w:r w:rsidR="006344A8" w:rsidRPr="00D60069">
            <w:t>Discussion:</w:t>
          </w:r>
        </w:sdtContent>
      </w:sdt>
    </w:p>
    <w:p w14:paraId="25E3AC48" w14:textId="68246ED4" w:rsidR="002B2D13" w:rsidRPr="00D60069" w:rsidRDefault="00F37545">
      <w:r>
        <w:t>Time schedule</w:t>
      </w:r>
    </w:p>
    <w:p w14:paraId="2A550C97" w14:textId="77777777" w:rsidR="002B2D13" w:rsidRPr="00D60069" w:rsidRDefault="002076DE">
      <w:pPr>
        <w:pStyle w:val="Heading4"/>
      </w:pPr>
      <w:sdt>
        <w:sdtPr>
          <w:id w:val="1574465788"/>
          <w:placeholder>
            <w:docPart w:val="722ABFE7D2434AA8AA69916801FC8500"/>
          </w:placeholder>
          <w:temporary/>
          <w:showingPlcHdr/>
          <w15:appearance w15:val="hidden"/>
        </w:sdtPr>
        <w:sdtEndPr/>
        <w:sdtContent>
          <w:r w:rsidR="006344A8" w:rsidRPr="00D60069">
            <w:t>Conclusions:</w:t>
          </w:r>
        </w:sdtContent>
      </w:sdt>
    </w:p>
    <w:p w14:paraId="1BD0CCCE" w14:textId="028369C0" w:rsidR="002B2D13" w:rsidRPr="00D60069" w:rsidRDefault="00F37545">
      <w:r>
        <w:t>The team is going to work 40 hours a wee</w:t>
      </w:r>
      <w:bookmarkStart w:id="2" w:name="MinuteDiscussion"/>
      <w:bookmarkStart w:id="3" w:name="MinuteActionItems"/>
      <w:bookmarkEnd w:id="2"/>
      <w:bookmarkEnd w:id="3"/>
      <w:r>
        <w:t>k (8 hours/member).</w:t>
      </w:r>
    </w:p>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2B63B009" w14:textId="77777777" w:rsidTr="00D62E01">
        <w:tc>
          <w:tcPr>
            <w:tcW w:w="1620" w:type="dxa"/>
          </w:tcPr>
          <w:bookmarkEnd w:id="1"/>
          <w:p w14:paraId="42537486" w14:textId="77777777" w:rsidR="00D62E01" w:rsidRPr="00D60069" w:rsidRDefault="002076DE" w:rsidP="006344A8">
            <w:pPr>
              <w:pStyle w:val="Heading2"/>
            </w:pPr>
            <w:sdt>
              <w:sdtPr>
                <w:id w:val="113951409"/>
                <w:placeholder>
                  <w:docPart w:val="7130A8D148154884B8058B0E8F1FEA9B"/>
                </w:placeholder>
                <w:temporary/>
                <w:showingPlcHdr/>
                <w15:appearance w15:val="hidden"/>
              </w:sdtPr>
              <w:sdtEndPr/>
              <w:sdtContent>
                <w:r w:rsidR="00D62E01" w:rsidRPr="00D60069">
                  <w:t>Agenda item:</w:t>
                </w:r>
              </w:sdtContent>
            </w:sdt>
          </w:p>
        </w:tc>
        <w:tc>
          <w:tcPr>
            <w:tcW w:w="4970" w:type="dxa"/>
          </w:tcPr>
          <w:p w14:paraId="16AA1E49" w14:textId="32701A67" w:rsidR="00D62E01" w:rsidRPr="00D60069" w:rsidRDefault="00AE2A7C" w:rsidP="006344A8">
            <w:r>
              <w:t>02</w:t>
            </w:r>
          </w:p>
        </w:tc>
        <w:tc>
          <w:tcPr>
            <w:tcW w:w="1324" w:type="dxa"/>
          </w:tcPr>
          <w:p w14:paraId="175895B0" w14:textId="77777777" w:rsidR="00D62E01" w:rsidRPr="00D60069" w:rsidRDefault="002076DE" w:rsidP="006344A8">
            <w:pPr>
              <w:pStyle w:val="Heading2"/>
            </w:pPr>
            <w:sdt>
              <w:sdtPr>
                <w:id w:val="1072624145"/>
                <w:placeholder>
                  <w:docPart w:val="4329F089B8E44F13AF146591E318DBE8"/>
                </w:placeholder>
                <w:temporary/>
                <w:showingPlcHdr/>
                <w15:appearance w15:val="hidden"/>
              </w:sdtPr>
              <w:sdtEndPr/>
              <w:sdtContent>
                <w:r w:rsidR="00D62E01" w:rsidRPr="00D60069">
                  <w:t>Presenter:</w:t>
                </w:r>
              </w:sdtContent>
            </w:sdt>
          </w:p>
        </w:tc>
        <w:tc>
          <w:tcPr>
            <w:tcW w:w="2310" w:type="dxa"/>
          </w:tcPr>
          <w:p w14:paraId="3C733922" w14:textId="4438FF39" w:rsidR="00D62E01" w:rsidRPr="00AE2A7C" w:rsidRDefault="00AE2A7C" w:rsidP="006344A8">
            <w:pPr>
              <w:rPr>
                <w:lang w:val="es-419"/>
              </w:rPr>
            </w:pPr>
            <w:proofErr w:type="spellStart"/>
            <w:r>
              <w:t>Josu</w:t>
            </w:r>
            <w:proofErr w:type="spellEnd"/>
            <w:r>
              <w:rPr>
                <w:lang w:val="es-419"/>
              </w:rPr>
              <w:t>é Dávalos</w:t>
            </w:r>
          </w:p>
        </w:tc>
      </w:tr>
    </w:tbl>
    <w:p w14:paraId="2A650537" w14:textId="77777777" w:rsidR="00D62E01" w:rsidRPr="00D60069" w:rsidRDefault="002076DE" w:rsidP="00D62E01">
      <w:pPr>
        <w:pStyle w:val="Heading4"/>
      </w:pPr>
      <w:sdt>
        <w:sdtPr>
          <w:id w:val="1495455185"/>
          <w:placeholder>
            <w:docPart w:val="CD14C097D3B3414891B6C429F6B24519"/>
          </w:placeholder>
          <w:temporary/>
          <w:showingPlcHdr/>
          <w15:appearance w15:val="hidden"/>
        </w:sdtPr>
        <w:sdtEndPr/>
        <w:sdtContent>
          <w:r w:rsidR="00D62E01" w:rsidRPr="00D60069">
            <w:t>Discussion:</w:t>
          </w:r>
        </w:sdtContent>
      </w:sdt>
    </w:p>
    <w:p w14:paraId="0085CE73" w14:textId="2C46366F" w:rsidR="00D62E01" w:rsidRPr="00D60069" w:rsidRDefault="00AE2A7C" w:rsidP="00D62E01">
      <w:r>
        <w:t>Prototype presentation</w:t>
      </w:r>
    </w:p>
    <w:p w14:paraId="284DBF7C" w14:textId="77777777" w:rsidR="00D62E01" w:rsidRPr="00D60069" w:rsidRDefault="002076DE" w:rsidP="00D62E01">
      <w:pPr>
        <w:pStyle w:val="Heading4"/>
      </w:pPr>
      <w:sdt>
        <w:sdtPr>
          <w:id w:val="-1295436725"/>
          <w:placeholder>
            <w:docPart w:val="983218E2D1014F4EA98161192E88AA0C"/>
          </w:placeholder>
          <w:temporary/>
          <w:showingPlcHdr/>
          <w15:appearance w15:val="hidden"/>
        </w:sdtPr>
        <w:sdtEndPr/>
        <w:sdtContent>
          <w:r w:rsidR="00D62E01" w:rsidRPr="00D60069">
            <w:t>Conclusions:</w:t>
          </w:r>
        </w:sdtContent>
      </w:sdt>
    </w:p>
    <w:p w14:paraId="49B7CA3E" w14:textId="0303A48E" w:rsidR="00D62E01" w:rsidRPr="00D60069" w:rsidRDefault="00AE2A7C" w:rsidP="00D62E01">
      <w:r>
        <w:t>The client actions in the prototype need to be added before the next meeting.</w:t>
      </w:r>
    </w:p>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7B77418F" w14:textId="77777777" w:rsidTr="006344A8">
        <w:tc>
          <w:tcPr>
            <w:tcW w:w="1620" w:type="dxa"/>
          </w:tcPr>
          <w:p w14:paraId="4FF16807" w14:textId="77777777" w:rsidR="00D62E01" w:rsidRPr="00D60069" w:rsidRDefault="002076DE" w:rsidP="006344A8">
            <w:pPr>
              <w:pStyle w:val="Heading2"/>
            </w:pPr>
            <w:sdt>
              <w:sdtPr>
                <w:id w:val="885458630"/>
                <w:placeholder>
                  <w:docPart w:val="5A778F719A3B4140882419906FE3A876"/>
                </w:placeholder>
                <w:temporary/>
                <w:showingPlcHdr/>
                <w15:appearance w15:val="hidden"/>
              </w:sdtPr>
              <w:sdtEndPr/>
              <w:sdtContent>
                <w:r w:rsidR="00D62E01" w:rsidRPr="00D60069">
                  <w:t>Agenda item:</w:t>
                </w:r>
              </w:sdtContent>
            </w:sdt>
          </w:p>
        </w:tc>
        <w:tc>
          <w:tcPr>
            <w:tcW w:w="4970" w:type="dxa"/>
          </w:tcPr>
          <w:p w14:paraId="7B30ADB4" w14:textId="2F0B8C39" w:rsidR="00D62E01" w:rsidRPr="00D60069" w:rsidRDefault="00AE2A7C" w:rsidP="006344A8">
            <w:r>
              <w:t>03</w:t>
            </w:r>
          </w:p>
        </w:tc>
        <w:tc>
          <w:tcPr>
            <w:tcW w:w="1324" w:type="dxa"/>
          </w:tcPr>
          <w:p w14:paraId="1584D871" w14:textId="77777777" w:rsidR="00D62E01" w:rsidRPr="00D60069" w:rsidRDefault="002076DE" w:rsidP="006344A8">
            <w:pPr>
              <w:pStyle w:val="Heading2"/>
            </w:pPr>
            <w:sdt>
              <w:sdtPr>
                <w:id w:val="-765931208"/>
                <w:placeholder>
                  <w:docPart w:val="7928C3F70B0942D58DA14A2FE0384D1F"/>
                </w:placeholder>
                <w:temporary/>
                <w:showingPlcHdr/>
                <w15:appearance w15:val="hidden"/>
              </w:sdtPr>
              <w:sdtEndPr/>
              <w:sdtContent>
                <w:r w:rsidR="00D62E01" w:rsidRPr="00D60069">
                  <w:t>Presenter:</w:t>
                </w:r>
              </w:sdtContent>
            </w:sdt>
          </w:p>
        </w:tc>
        <w:tc>
          <w:tcPr>
            <w:tcW w:w="2310" w:type="dxa"/>
          </w:tcPr>
          <w:p w14:paraId="247018E1" w14:textId="6D1D053E" w:rsidR="00D62E01" w:rsidRPr="00D60069" w:rsidRDefault="00AE2A7C" w:rsidP="006344A8">
            <w:r>
              <w:t xml:space="preserve">Juan Antonio, </w:t>
            </w:r>
            <w:proofErr w:type="spellStart"/>
            <w:r>
              <w:t>Dátil</w:t>
            </w:r>
            <w:proofErr w:type="spellEnd"/>
          </w:p>
        </w:tc>
      </w:tr>
    </w:tbl>
    <w:p w14:paraId="291AF247" w14:textId="77777777" w:rsidR="00D62E01" w:rsidRPr="00D60069" w:rsidRDefault="002076DE" w:rsidP="00D62E01">
      <w:pPr>
        <w:pStyle w:val="Heading4"/>
      </w:pPr>
      <w:sdt>
        <w:sdtPr>
          <w:id w:val="-98801915"/>
          <w:placeholder>
            <w:docPart w:val="A3A5CB8ACE194EFBBC2C4EB3BF276831"/>
          </w:placeholder>
          <w:temporary/>
          <w:showingPlcHdr/>
          <w15:appearance w15:val="hidden"/>
        </w:sdtPr>
        <w:sdtEndPr/>
        <w:sdtContent>
          <w:r w:rsidR="00D62E01" w:rsidRPr="00D60069">
            <w:t>Discussion:</w:t>
          </w:r>
        </w:sdtContent>
      </w:sdt>
    </w:p>
    <w:p w14:paraId="09CD53DB" w14:textId="72A43479" w:rsidR="00D62E01" w:rsidRPr="00D60069" w:rsidRDefault="00AE2A7C" w:rsidP="00D62E01">
      <w:r>
        <w:t>Project technologies: programming languages, frameworks, etc.</w:t>
      </w:r>
    </w:p>
    <w:p w14:paraId="2516A5AB" w14:textId="77777777" w:rsidR="00D62E01" w:rsidRPr="00D60069" w:rsidRDefault="002076DE" w:rsidP="00D62E01">
      <w:pPr>
        <w:pStyle w:val="Heading4"/>
      </w:pPr>
      <w:sdt>
        <w:sdtPr>
          <w:id w:val="-1388485399"/>
          <w:placeholder>
            <w:docPart w:val="BDD5A8C1BD244E39BE16BAD80E5C1804"/>
          </w:placeholder>
          <w:temporary/>
          <w:showingPlcHdr/>
          <w15:appearance w15:val="hidden"/>
        </w:sdtPr>
        <w:sdtEndPr/>
        <w:sdtContent>
          <w:r w:rsidR="00D62E01" w:rsidRPr="00D60069">
            <w:t>Conclusions:</w:t>
          </w:r>
        </w:sdtContent>
      </w:sdt>
    </w:p>
    <w:p w14:paraId="70DE51EE" w14:textId="1B30218B" w:rsidR="00D62E01" w:rsidRPr="00D60069" w:rsidRDefault="00AE2A7C" w:rsidP="00D62E01">
      <w:r w:rsidRPr="00AE2A7C">
        <w:t>Our client will send us an email with all the details about the technologies to be used and the company’s code standards. Additionally, he offered to give us some training sessions, 5 hours in total.</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D60069" w14:paraId="06D99E4B" w14:textId="77777777" w:rsidTr="001E0877">
        <w:trPr>
          <w:tblHeader/>
        </w:trPr>
        <w:tc>
          <w:tcPr>
            <w:tcW w:w="5310" w:type="dxa"/>
            <w:vAlign w:val="bottom"/>
          </w:tcPr>
          <w:p w14:paraId="1BFA1C3D" w14:textId="77777777" w:rsidR="00D60069" w:rsidRPr="00D60069" w:rsidRDefault="002076DE" w:rsidP="00284200">
            <w:pPr>
              <w:pStyle w:val="Heading2"/>
              <w:spacing w:after="80"/>
              <w:outlineLvl w:val="1"/>
            </w:pPr>
            <w:sdt>
              <w:sdtPr>
                <w:id w:val="-374389350"/>
                <w:placeholder>
                  <w:docPart w:val="E7DFDF75FC8147B7835CDCA0A28C2816"/>
                </w:placeholder>
                <w:temporary/>
                <w:showingPlcHdr/>
                <w15:appearance w15:val="hidden"/>
              </w:sdtPr>
              <w:sdtEndPr/>
              <w:sdtContent>
                <w:r w:rsidR="00D60069" w:rsidRPr="00D60069">
                  <w:t>Action items</w:t>
                </w:r>
              </w:sdtContent>
            </w:sdt>
          </w:p>
        </w:tc>
        <w:tc>
          <w:tcPr>
            <w:tcW w:w="3060" w:type="dxa"/>
            <w:vAlign w:val="bottom"/>
          </w:tcPr>
          <w:p w14:paraId="6519FE8A" w14:textId="77777777" w:rsidR="00D60069" w:rsidRPr="00D60069" w:rsidRDefault="002076DE" w:rsidP="00284200">
            <w:pPr>
              <w:pStyle w:val="Heading2"/>
              <w:spacing w:after="80"/>
              <w:outlineLvl w:val="1"/>
            </w:pPr>
            <w:sdt>
              <w:sdtPr>
                <w:id w:val="1996212571"/>
                <w:placeholder>
                  <w:docPart w:val="1B8EE5E42A0849D5992FD6C58CC8614B"/>
                </w:placeholder>
                <w:temporary/>
                <w:showingPlcHdr/>
                <w15:appearance w15:val="hidden"/>
              </w:sdtPr>
              <w:sdtEndPr/>
              <w:sdtContent>
                <w:r w:rsidR="00D60069" w:rsidRPr="00D60069">
                  <w:t>Person responsible</w:t>
                </w:r>
              </w:sdtContent>
            </w:sdt>
          </w:p>
        </w:tc>
        <w:tc>
          <w:tcPr>
            <w:tcW w:w="1854" w:type="dxa"/>
            <w:vAlign w:val="bottom"/>
          </w:tcPr>
          <w:p w14:paraId="3146DEAF" w14:textId="43AD2DD6" w:rsidR="00D60069" w:rsidRPr="00D60069" w:rsidRDefault="00AE2A7C" w:rsidP="00284200">
            <w:pPr>
              <w:pStyle w:val="Heading2"/>
              <w:spacing w:after="80"/>
              <w:outlineLvl w:val="1"/>
            </w:pPr>
            <w:r>
              <w:t>Date</w:t>
            </w:r>
          </w:p>
        </w:tc>
      </w:tr>
      <w:tr w:rsidR="00D60069" w:rsidRPr="00D60069" w14:paraId="447DC8CF" w14:textId="77777777" w:rsidTr="00284200">
        <w:tc>
          <w:tcPr>
            <w:tcW w:w="5310" w:type="dxa"/>
          </w:tcPr>
          <w:p w14:paraId="659A57FE" w14:textId="0370AC7F" w:rsidR="00D60069" w:rsidRPr="00D60069" w:rsidRDefault="00AE2A7C" w:rsidP="00284200">
            <w:pPr>
              <w:pStyle w:val="ListBullet"/>
              <w:spacing w:after="80"/>
            </w:pPr>
            <w:r>
              <w:t>Teaching session</w:t>
            </w:r>
          </w:p>
        </w:tc>
        <w:tc>
          <w:tcPr>
            <w:tcW w:w="3060" w:type="dxa"/>
          </w:tcPr>
          <w:p w14:paraId="6D2EA6AE" w14:textId="34426C81" w:rsidR="00D60069" w:rsidRPr="00D60069" w:rsidRDefault="00AE2A7C" w:rsidP="00284200">
            <w:pPr>
              <w:spacing w:after="80"/>
            </w:pPr>
            <w:r>
              <w:t>Juan Antonio, D</w:t>
            </w:r>
            <w:proofErr w:type="spellStart"/>
            <w:r>
              <w:rPr>
                <w:lang w:val="es-419"/>
              </w:rPr>
              <w:t>átil</w:t>
            </w:r>
            <w:proofErr w:type="spellEnd"/>
          </w:p>
        </w:tc>
        <w:tc>
          <w:tcPr>
            <w:tcW w:w="1854" w:type="dxa"/>
          </w:tcPr>
          <w:p w14:paraId="31BD4145" w14:textId="61954064" w:rsidR="00D60069" w:rsidRPr="00D60069" w:rsidRDefault="00AE2A7C" w:rsidP="00284200">
            <w:pPr>
              <w:spacing w:after="80"/>
            </w:pPr>
            <w:r>
              <w:t>Tuesday, June 08, 2021</w:t>
            </w:r>
          </w:p>
        </w:tc>
      </w:tr>
    </w:tbl>
    <w:p w14:paraId="3A634EB4" w14:textId="77777777" w:rsidR="002B2D13" w:rsidRPr="00D60069" w:rsidRDefault="002076DE">
      <w:pPr>
        <w:pStyle w:val="Heading1"/>
      </w:pPr>
      <w:sdt>
        <w:sdtPr>
          <w:id w:val="-1794281877"/>
          <w:placeholder>
            <w:docPart w:val="D971A71BC6444A37BEF063A80B95CB31"/>
          </w:placeholder>
          <w:temporary/>
          <w:showingPlcHdr/>
          <w15:appearance w15:val="hidden"/>
        </w:sdtPr>
        <w:sdtEndPr/>
        <w:sdtContent>
          <w:r w:rsidR="006344A8" w:rsidRPr="00D60069">
            <w:t>Other Information</w:t>
          </w:r>
        </w:sdtContent>
      </w:sdt>
    </w:p>
    <w:p w14:paraId="4DC65BC0" w14:textId="77777777" w:rsidR="002B2D13" w:rsidRPr="00D60069" w:rsidRDefault="002076DE">
      <w:pPr>
        <w:pStyle w:val="Heading4"/>
      </w:pPr>
      <w:sdt>
        <w:sdtPr>
          <w:id w:val="-671956156"/>
          <w:placeholder>
            <w:docPart w:val="46E546210A0545228DBC8D776ACF02F5"/>
          </w:placeholder>
          <w:temporary/>
          <w:showingPlcHdr/>
          <w15:appearance w15:val="hidden"/>
        </w:sdtPr>
        <w:sdtEndPr/>
        <w:sdtContent>
          <w:r w:rsidR="006344A8" w:rsidRPr="00D60069">
            <w:t>Resources:</w:t>
          </w:r>
        </w:sdtContent>
      </w:sdt>
    </w:p>
    <w:p w14:paraId="4DBAAAB1" w14:textId="2B8BDD4A" w:rsidR="002B2D13" w:rsidRDefault="00AE2A7C" w:rsidP="003910B8">
      <w:pPr>
        <w:pStyle w:val="ListParagraph"/>
        <w:numPr>
          <w:ilvl w:val="0"/>
          <w:numId w:val="9"/>
        </w:numPr>
      </w:pPr>
      <w:r>
        <w:t xml:space="preserve">Meeting video: </w:t>
      </w:r>
      <w:hyperlink r:id="rId7" w:history="1">
        <w:r w:rsidRPr="00D3027F">
          <w:rPr>
            <w:rStyle w:val="Hyperlink"/>
          </w:rPr>
          <w:t>https://drive.google.com/file/d/1LjIqQtkhzg2R2MKTqZsJgooDbL29fGju/view?usp=sharing</w:t>
        </w:r>
      </w:hyperlink>
      <w:r>
        <w:t xml:space="preserve"> </w:t>
      </w:r>
    </w:p>
    <w:p w14:paraId="07CB39DD" w14:textId="663C9EDD" w:rsidR="00AE2A7C" w:rsidRPr="00D60069" w:rsidRDefault="00AE2A7C" w:rsidP="003910B8">
      <w:pPr>
        <w:pStyle w:val="ListParagraph"/>
        <w:numPr>
          <w:ilvl w:val="0"/>
          <w:numId w:val="9"/>
        </w:numPr>
      </w:pPr>
      <w:r>
        <w:t xml:space="preserve">Prototype: </w:t>
      </w:r>
      <w:hyperlink r:id="rId8" w:history="1">
        <w:r w:rsidRPr="00D3027F">
          <w:rPr>
            <w:rStyle w:val="Hyperlink"/>
          </w:rPr>
          <w:t>https://xd.adobe.com/view/5f3af11b-d13c-455f-b985-0f0c89d2dd97-0a69/?fullscreen</w:t>
        </w:r>
      </w:hyperlink>
      <w:r>
        <w:t xml:space="preserve"> </w:t>
      </w:r>
    </w:p>
    <w:p w14:paraId="7FA89A1D" w14:textId="1B052068" w:rsidR="002B2D13" w:rsidRPr="00D60069" w:rsidRDefault="002B2D13"/>
    <w:sectPr w:rsidR="002B2D13" w:rsidRPr="00D60069">
      <w:footerReference w:type="default" r:id="rId9"/>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BFAAA" w14:textId="77777777" w:rsidR="002076DE" w:rsidRDefault="002076DE">
      <w:pPr>
        <w:spacing w:before="0" w:after="0"/>
      </w:pPr>
      <w:r>
        <w:separator/>
      </w:r>
    </w:p>
  </w:endnote>
  <w:endnote w:type="continuationSeparator" w:id="0">
    <w:p w14:paraId="33E73CAC" w14:textId="77777777" w:rsidR="002076DE" w:rsidRDefault="002076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736CDC27"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2578" w14:textId="77777777" w:rsidR="002076DE" w:rsidRDefault="002076DE">
      <w:pPr>
        <w:spacing w:before="0" w:after="0"/>
      </w:pPr>
      <w:r>
        <w:separator/>
      </w:r>
    </w:p>
  </w:footnote>
  <w:footnote w:type="continuationSeparator" w:id="0">
    <w:p w14:paraId="009B9D9A" w14:textId="77777777" w:rsidR="002076DE" w:rsidRDefault="002076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7FC30E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2EB80840"/>
    <w:multiLevelType w:val="hybridMultilevel"/>
    <w:tmpl w:val="67B0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90AEC"/>
    <w:multiLevelType w:val="hybridMultilevel"/>
    <w:tmpl w:val="4D2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2679F"/>
    <w:multiLevelType w:val="hybridMultilevel"/>
    <w:tmpl w:val="23980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09"/>
    <w:rsid w:val="001E0877"/>
    <w:rsid w:val="002076DE"/>
    <w:rsid w:val="002B2D13"/>
    <w:rsid w:val="0034721D"/>
    <w:rsid w:val="003910B8"/>
    <w:rsid w:val="003D5BF7"/>
    <w:rsid w:val="003F257D"/>
    <w:rsid w:val="005A7328"/>
    <w:rsid w:val="005B4009"/>
    <w:rsid w:val="006344A8"/>
    <w:rsid w:val="00734EEC"/>
    <w:rsid w:val="007F04FA"/>
    <w:rsid w:val="00AE2A7C"/>
    <w:rsid w:val="00D60069"/>
    <w:rsid w:val="00D62E01"/>
    <w:rsid w:val="00D661EE"/>
    <w:rsid w:val="00E048B4"/>
    <w:rsid w:val="00F37545"/>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C07A0"/>
  <w15:docId w15:val="{EC2BFA6E-B98B-4C45-A53F-2340BD73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E2A7C"/>
    <w:rPr>
      <w:color w:val="0000FF" w:themeColor="hyperlink"/>
      <w:u w:val="single"/>
    </w:rPr>
  </w:style>
  <w:style w:type="character" w:styleId="UnresolvedMention">
    <w:name w:val="Unresolved Mention"/>
    <w:basedOn w:val="DefaultParagraphFont"/>
    <w:uiPriority w:val="99"/>
    <w:semiHidden/>
    <w:unhideWhenUsed/>
    <w:rsid w:val="00AE2A7C"/>
    <w:rPr>
      <w:color w:val="605E5C"/>
      <w:shd w:val="clear" w:color="auto" w:fill="E1DFDD"/>
    </w:rPr>
  </w:style>
  <w:style w:type="paragraph" w:styleId="ListParagraph">
    <w:name w:val="List Paragraph"/>
    <w:basedOn w:val="Normal"/>
    <w:uiPriority w:val="34"/>
    <w:unhideWhenUsed/>
    <w:qFormat/>
    <w:rsid w:val="00391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5f3af11b-d13c-455f-b985-0f0c89d2dd97-0a69/?fullscreen" TargetMode="External"/><Relationship Id="rId3" Type="http://schemas.openxmlformats.org/officeDocument/2006/relationships/settings" Target="settings.xml"/><Relationship Id="rId7" Type="http://schemas.openxmlformats.org/officeDocument/2006/relationships/hyperlink" Target="https://drive.google.com/file/d/1LjIqQtkhzg2R2MKTqZsJgooDbL29fGju/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9399\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9BF85B826B45A6B2AB1A2E1564ADBD"/>
        <w:category>
          <w:name w:val="General"/>
          <w:gallery w:val="placeholder"/>
        </w:category>
        <w:types>
          <w:type w:val="bbPlcHdr"/>
        </w:types>
        <w:behaviors>
          <w:behavior w:val="content"/>
        </w:behaviors>
        <w:guid w:val="{1A96CC76-163E-47D5-90B5-D6AA7610247A}"/>
      </w:docPartPr>
      <w:docPartBody>
        <w:p w:rsidR="00000000" w:rsidRDefault="000E6BB5">
          <w:pPr>
            <w:pStyle w:val="789BF85B826B45A6B2AB1A2E1564ADBD"/>
          </w:pPr>
          <w:r w:rsidRPr="00E048B4">
            <w:t>Meeting called by:</w:t>
          </w:r>
        </w:p>
      </w:docPartBody>
    </w:docPart>
    <w:docPart>
      <w:docPartPr>
        <w:name w:val="3A2A8CA9C63740B3B3249D1A98798C53"/>
        <w:category>
          <w:name w:val="General"/>
          <w:gallery w:val="placeholder"/>
        </w:category>
        <w:types>
          <w:type w:val="bbPlcHdr"/>
        </w:types>
        <w:behaviors>
          <w:behavior w:val="content"/>
        </w:behaviors>
        <w:guid w:val="{02721190-5827-4AA7-9366-80035A3D0E46}"/>
      </w:docPartPr>
      <w:docPartBody>
        <w:p w:rsidR="00000000" w:rsidRDefault="000E6BB5">
          <w:pPr>
            <w:pStyle w:val="3A2A8CA9C63740B3B3249D1A98798C53"/>
          </w:pPr>
          <w:r w:rsidRPr="00E048B4">
            <w:t>Type of meeting:</w:t>
          </w:r>
        </w:p>
      </w:docPartBody>
    </w:docPart>
    <w:docPart>
      <w:docPartPr>
        <w:name w:val="C81D44786FEE49BBAE0B59F2CB6BD9CA"/>
        <w:category>
          <w:name w:val="General"/>
          <w:gallery w:val="placeholder"/>
        </w:category>
        <w:types>
          <w:type w:val="bbPlcHdr"/>
        </w:types>
        <w:behaviors>
          <w:behavior w:val="content"/>
        </w:behaviors>
        <w:guid w:val="{5884AEB1-6C8E-4FF5-A185-925D32A7E4D1}"/>
      </w:docPartPr>
      <w:docPartBody>
        <w:p w:rsidR="00000000" w:rsidRDefault="000E6BB5">
          <w:pPr>
            <w:pStyle w:val="C81D44786FEE49BBAE0B59F2CB6BD9CA"/>
          </w:pPr>
          <w:r>
            <w:t>Attendees:</w:t>
          </w:r>
        </w:p>
      </w:docPartBody>
    </w:docPart>
    <w:docPart>
      <w:docPartPr>
        <w:name w:val="1127A8C175694FF884834932086E3023"/>
        <w:category>
          <w:name w:val="General"/>
          <w:gallery w:val="placeholder"/>
        </w:category>
        <w:types>
          <w:type w:val="bbPlcHdr"/>
        </w:types>
        <w:behaviors>
          <w:behavior w:val="content"/>
        </w:behaviors>
        <w:guid w:val="{5E35AA88-01E5-4F4C-A97D-C30CFB3E82B0}"/>
      </w:docPartPr>
      <w:docPartBody>
        <w:p w:rsidR="00000000" w:rsidRDefault="000E6BB5">
          <w:pPr>
            <w:pStyle w:val="1127A8C175694FF884834932086E3023"/>
          </w:pPr>
          <w:r>
            <w:t>Minutes</w:t>
          </w:r>
        </w:p>
      </w:docPartBody>
    </w:docPart>
    <w:docPart>
      <w:docPartPr>
        <w:name w:val="7E657AF01E5042C185F870190CD6C8F3"/>
        <w:category>
          <w:name w:val="General"/>
          <w:gallery w:val="placeholder"/>
        </w:category>
        <w:types>
          <w:type w:val="bbPlcHdr"/>
        </w:types>
        <w:behaviors>
          <w:behavior w:val="content"/>
        </w:behaviors>
        <w:guid w:val="{B7D1D83F-1200-4263-9A35-F4FD7D76CC32}"/>
      </w:docPartPr>
      <w:docPartBody>
        <w:p w:rsidR="00000000" w:rsidRDefault="000E6BB5">
          <w:pPr>
            <w:pStyle w:val="7E657AF01E5042C185F870190CD6C8F3"/>
          </w:pPr>
          <w:r>
            <w:t>Agenda item:</w:t>
          </w:r>
        </w:p>
      </w:docPartBody>
    </w:docPart>
    <w:docPart>
      <w:docPartPr>
        <w:name w:val="028B5B28D38B43D0B7892796EF9E84FB"/>
        <w:category>
          <w:name w:val="General"/>
          <w:gallery w:val="placeholder"/>
        </w:category>
        <w:types>
          <w:type w:val="bbPlcHdr"/>
        </w:types>
        <w:behaviors>
          <w:behavior w:val="content"/>
        </w:behaviors>
        <w:guid w:val="{B6FEF7F3-10AF-4991-8917-533766A4D00E}"/>
      </w:docPartPr>
      <w:docPartBody>
        <w:p w:rsidR="00000000" w:rsidRDefault="000E6BB5">
          <w:pPr>
            <w:pStyle w:val="028B5B28D38B43D0B7892796EF9E84FB"/>
          </w:pPr>
          <w:r>
            <w:t>Presenter:</w:t>
          </w:r>
        </w:p>
      </w:docPartBody>
    </w:docPart>
    <w:docPart>
      <w:docPartPr>
        <w:name w:val="B9D1F1906B994E078F43FB61A4004E70"/>
        <w:category>
          <w:name w:val="General"/>
          <w:gallery w:val="placeholder"/>
        </w:category>
        <w:types>
          <w:type w:val="bbPlcHdr"/>
        </w:types>
        <w:behaviors>
          <w:behavior w:val="content"/>
        </w:behaviors>
        <w:guid w:val="{654ECC18-893A-42C0-9D18-BDA3C2DAA495}"/>
      </w:docPartPr>
      <w:docPartBody>
        <w:p w:rsidR="00000000" w:rsidRDefault="000E6BB5">
          <w:pPr>
            <w:pStyle w:val="B9D1F1906B994E078F43FB61A4004E70"/>
          </w:pPr>
          <w:r>
            <w:t>Discussion:</w:t>
          </w:r>
        </w:p>
      </w:docPartBody>
    </w:docPart>
    <w:docPart>
      <w:docPartPr>
        <w:name w:val="722ABFE7D2434AA8AA69916801FC8500"/>
        <w:category>
          <w:name w:val="General"/>
          <w:gallery w:val="placeholder"/>
        </w:category>
        <w:types>
          <w:type w:val="bbPlcHdr"/>
        </w:types>
        <w:behaviors>
          <w:behavior w:val="content"/>
        </w:behaviors>
        <w:guid w:val="{59E8354D-0EF1-49FD-9B7E-7D232800760B}"/>
      </w:docPartPr>
      <w:docPartBody>
        <w:p w:rsidR="00000000" w:rsidRDefault="000E6BB5">
          <w:pPr>
            <w:pStyle w:val="722ABFE7D2434AA8AA69916801FC8500"/>
          </w:pPr>
          <w:r>
            <w:t>Conclusions:</w:t>
          </w:r>
        </w:p>
      </w:docPartBody>
    </w:docPart>
    <w:docPart>
      <w:docPartPr>
        <w:name w:val="7130A8D148154884B8058B0E8F1FEA9B"/>
        <w:category>
          <w:name w:val="General"/>
          <w:gallery w:val="placeholder"/>
        </w:category>
        <w:types>
          <w:type w:val="bbPlcHdr"/>
        </w:types>
        <w:behaviors>
          <w:behavior w:val="content"/>
        </w:behaviors>
        <w:guid w:val="{02C1E8CF-ED99-46A8-B67F-9BDA98594A5D}"/>
      </w:docPartPr>
      <w:docPartBody>
        <w:p w:rsidR="00000000" w:rsidRDefault="000E6BB5">
          <w:pPr>
            <w:pStyle w:val="7130A8D148154884B8058B0E8F1FEA9B"/>
          </w:pPr>
          <w:r>
            <w:t>Agenda item:</w:t>
          </w:r>
        </w:p>
      </w:docPartBody>
    </w:docPart>
    <w:docPart>
      <w:docPartPr>
        <w:name w:val="4329F089B8E44F13AF146591E318DBE8"/>
        <w:category>
          <w:name w:val="General"/>
          <w:gallery w:val="placeholder"/>
        </w:category>
        <w:types>
          <w:type w:val="bbPlcHdr"/>
        </w:types>
        <w:behaviors>
          <w:behavior w:val="content"/>
        </w:behaviors>
        <w:guid w:val="{BB0510E6-3C9C-407E-9E88-89B0E0D53905}"/>
      </w:docPartPr>
      <w:docPartBody>
        <w:p w:rsidR="00000000" w:rsidRDefault="000E6BB5">
          <w:pPr>
            <w:pStyle w:val="4329F089B8E44F13AF146591E318DBE8"/>
          </w:pPr>
          <w:r>
            <w:t>Presenter:</w:t>
          </w:r>
        </w:p>
      </w:docPartBody>
    </w:docPart>
    <w:docPart>
      <w:docPartPr>
        <w:name w:val="CD14C097D3B3414891B6C429F6B24519"/>
        <w:category>
          <w:name w:val="General"/>
          <w:gallery w:val="placeholder"/>
        </w:category>
        <w:types>
          <w:type w:val="bbPlcHdr"/>
        </w:types>
        <w:behaviors>
          <w:behavior w:val="content"/>
        </w:behaviors>
        <w:guid w:val="{786C42C2-0386-4331-BB6D-0B5BDC6A91F9}"/>
      </w:docPartPr>
      <w:docPartBody>
        <w:p w:rsidR="00000000" w:rsidRDefault="000E6BB5">
          <w:pPr>
            <w:pStyle w:val="CD14C097D3B3414891B6C429F6B24519"/>
          </w:pPr>
          <w:r>
            <w:t>Discussion:</w:t>
          </w:r>
        </w:p>
      </w:docPartBody>
    </w:docPart>
    <w:docPart>
      <w:docPartPr>
        <w:name w:val="983218E2D1014F4EA98161192E88AA0C"/>
        <w:category>
          <w:name w:val="General"/>
          <w:gallery w:val="placeholder"/>
        </w:category>
        <w:types>
          <w:type w:val="bbPlcHdr"/>
        </w:types>
        <w:behaviors>
          <w:behavior w:val="content"/>
        </w:behaviors>
        <w:guid w:val="{11086CAC-6EA4-4AEC-A26C-8906D6F8D01B}"/>
      </w:docPartPr>
      <w:docPartBody>
        <w:p w:rsidR="00000000" w:rsidRDefault="000E6BB5">
          <w:pPr>
            <w:pStyle w:val="983218E2D1014F4EA98161192E88AA0C"/>
          </w:pPr>
          <w:r>
            <w:t>Conclusions:</w:t>
          </w:r>
        </w:p>
      </w:docPartBody>
    </w:docPart>
    <w:docPart>
      <w:docPartPr>
        <w:name w:val="5A778F719A3B4140882419906FE3A876"/>
        <w:category>
          <w:name w:val="General"/>
          <w:gallery w:val="placeholder"/>
        </w:category>
        <w:types>
          <w:type w:val="bbPlcHdr"/>
        </w:types>
        <w:behaviors>
          <w:behavior w:val="content"/>
        </w:behaviors>
        <w:guid w:val="{E03BD268-5692-416E-BCFC-87168C50ACA6}"/>
      </w:docPartPr>
      <w:docPartBody>
        <w:p w:rsidR="00000000" w:rsidRDefault="000E6BB5">
          <w:pPr>
            <w:pStyle w:val="5A778F719A3B4140882419906FE3A876"/>
          </w:pPr>
          <w:r>
            <w:t>Agenda item:</w:t>
          </w:r>
        </w:p>
      </w:docPartBody>
    </w:docPart>
    <w:docPart>
      <w:docPartPr>
        <w:name w:val="7928C3F70B0942D58DA14A2FE0384D1F"/>
        <w:category>
          <w:name w:val="General"/>
          <w:gallery w:val="placeholder"/>
        </w:category>
        <w:types>
          <w:type w:val="bbPlcHdr"/>
        </w:types>
        <w:behaviors>
          <w:behavior w:val="content"/>
        </w:behaviors>
        <w:guid w:val="{747C5F58-9AA0-4216-9264-4FF6F448A025}"/>
      </w:docPartPr>
      <w:docPartBody>
        <w:p w:rsidR="00000000" w:rsidRDefault="000E6BB5">
          <w:pPr>
            <w:pStyle w:val="7928C3F70B0942D58DA14A2FE0384D1F"/>
          </w:pPr>
          <w:r>
            <w:t>Presenter</w:t>
          </w:r>
          <w:r>
            <w:t>:</w:t>
          </w:r>
        </w:p>
      </w:docPartBody>
    </w:docPart>
    <w:docPart>
      <w:docPartPr>
        <w:name w:val="A3A5CB8ACE194EFBBC2C4EB3BF276831"/>
        <w:category>
          <w:name w:val="General"/>
          <w:gallery w:val="placeholder"/>
        </w:category>
        <w:types>
          <w:type w:val="bbPlcHdr"/>
        </w:types>
        <w:behaviors>
          <w:behavior w:val="content"/>
        </w:behaviors>
        <w:guid w:val="{D8CD3661-63EF-48DA-88DE-86D3F9149306}"/>
      </w:docPartPr>
      <w:docPartBody>
        <w:p w:rsidR="00000000" w:rsidRDefault="000E6BB5">
          <w:pPr>
            <w:pStyle w:val="A3A5CB8ACE194EFBBC2C4EB3BF276831"/>
          </w:pPr>
          <w:r>
            <w:t>Discussion:</w:t>
          </w:r>
        </w:p>
      </w:docPartBody>
    </w:docPart>
    <w:docPart>
      <w:docPartPr>
        <w:name w:val="BDD5A8C1BD244E39BE16BAD80E5C1804"/>
        <w:category>
          <w:name w:val="General"/>
          <w:gallery w:val="placeholder"/>
        </w:category>
        <w:types>
          <w:type w:val="bbPlcHdr"/>
        </w:types>
        <w:behaviors>
          <w:behavior w:val="content"/>
        </w:behaviors>
        <w:guid w:val="{8615C9D4-57CB-4326-AF73-92F5A744684B}"/>
      </w:docPartPr>
      <w:docPartBody>
        <w:p w:rsidR="00000000" w:rsidRDefault="000E6BB5">
          <w:pPr>
            <w:pStyle w:val="BDD5A8C1BD244E39BE16BAD80E5C1804"/>
          </w:pPr>
          <w:r>
            <w:t>Conclusions:</w:t>
          </w:r>
        </w:p>
      </w:docPartBody>
    </w:docPart>
    <w:docPart>
      <w:docPartPr>
        <w:name w:val="E7DFDF75FC8147B7835CDCA0A28C2816"/>
        <w:category>
          <w:name w:val="General"/>
          <w:gallery w:val="placeholder"/>
        </w:category>
        <w:types>
          <w:type w:val="bbPlcHdr"/>
        </w:types>
        <w:behaviors>
          <w:behavior w:val="content"/>
        </w:behaviors>
        <w:guid w:val="{B3629660-28E2-494B-B3B1-D21C41C9D0D7}"/>
      </w:docPartPr>
      <w:docPartBody>
        <w:p w:rsidR="00000000" w:rsidRDefault="000E6BB5">
          <w:pPr>
            <w:pStyle w:val="E7DFDF75FC8147B7835CDCA0A28C2816"/>
          </w:pPr>
          <w:r>
            <w:t>Action items</w:t>
          </w:r>
        </w:p>
      </w:docPartBody>
    </w:docPart>
    <w:docPart>
      <w:docPartPr>
        <w:name w:val="1B8EE5E42A0849D5992FD6C58CC8614B"/>
        <w:category>
          <w:name w:val="General"/>
          <w:gallery w:val="placeholder"/>
        </w:category>
        <w:types>
          <w:type w:val="bbPlcHdr"/>
        </w:types>
        <w:behaviors>
          <w:behavior w:val="content"/>
        </w:behaviors>
        <w:guid w:val="{FE7256B4-1441-482C-9065-2A3C64E546DF}"/>
      </w:docPartPr>
      <w:docPartBody>
        <w:p w:rsidR="00000000" w:rsidRDefault="000E6BB5">
          <w:pPr>
            <w:pStyle w:val="1B8EE5E42A0849D5992FD6C58CC8614B"/>
          </w:pPr>
          <w:r>
            <w:t>Person respo</w:t>
          </w:r>
          <w:r>
            <w:t>nsible</w:t>
          </w:r>
        </w:p>
      </w:docPartBody>
    </w:docPart>
    <w:docPart>
      <w:docPartPr>
        <w:name w:val="D971A71BC6444A37BEF063A80B95CB31"/>
        <w:category>
          <w:name w:val="General"/>
          <w:gallery w:val="placeholder"/>
        </w:category>
        <w:types>
          <w:type w:val="bbPlcHdr"/>
        </w:types>
        <w:behaviors>
          <w:behavior w:val="content"/>
        </w:behaviors>
        <w:guid w:val="{CAE1953C-9C1E-4D98-B551-D9E30EFF6184}"/>
      </w:docPartPr>
      <w:docPartBody>
        <w:p w:rsidR="00000000" w:rsidRDefault="000E6BB5">
          <w:pPr>
            <w:pStyle w:val="D971A71BC6444A37BEF063A80B95CB31"/>
          </w:pPr>
          <w:r>
            <w:t>Other Information</w:t>
          </w:r>
        </w:p>
      </w:docPartBody>
    </w:docPart>
    <w:docPart>
      <w:docPartPr>
        <w:name w:val="46E546210A0545228DBC8D776ACF02F5"/>
        <w:category>
          <w:name w:val="General"/>
          <w:gallery w:val="placeholder"/>
        </w:category>
        <w:types>
          <w:type w:val="bbPlcHdr"/>
        </w:types>
        <w:behaviors>
          <w:behavior w:val="content"/>
        </w:behaviors>
        <w:guid w:val="{8039F9C8-10FF-4938-A837-1B7CFD99D448}"/>
      </w:docPartPr>
      <w:docPartBody>
        <w:p w:rsidR="00000000" w:rsidRDefault="000E6BB5">
          <w:pPr>
            <w:pStyle w:val="46E546210A0545228DBC8D776ACF02F5"/>
          </w:pPr>
          <w:r>
            <w:t>Resources: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E2"/>
    <w:rsid w:val="000E6BB5"/>
    <w:rsid w:val="00AA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00BF4C1B94C2191FD29EC77CC1DC9">
    <w:name w:val="A5500BF4C1B94C2191FD29EC77CC1DC9"/>
  </w:style>
  <w:style w:type="paragraph" w:customStyle="1" w:styleId="6963D44DB3FF4CF7BBA771180213D75E">
    <w:name w:val="6963D44DB3FF4CF7BBA771180213D75E"/>
  </w:style>
  <w:style w:type="paragraph" w:customStyle="1" w:styleId="086B231B02D74E8A8C24020778EE3FBE">
    <w:name w:val="086B231B02D74E8A8C24020778EE3FBE"/>
  </w:style>
  <w:style w:type="paragraph" w:customStyle="1" w:styleId="80AED9BB83874AA097A8F042089C5B92">
    <w:name w:val="80AED9BB83874AA097A8F042089C5B92"/>
  </w:style>
  <w:style w:type="paragraph" w:customStyle="1" w:styleId="789BF85B826B45A6B2AB1A2E1564ADBD">
    <w:name w:val="789BF85B826B45A6B2AB1A2E1564ADBD"/>
  </w:style>
  <w:style w:type="paragraph" w:customStyle="1" w:styleId="A80073BAC03742C091DE4AF25BD279BA">
    <w:name w:val="A80073BAC03742C091DE4AF25BD279BA"/>
  </w:style>
  <w:style w:type="paragraph" w:customStyle="1" w:styleId="3A2A8CA9C63740B3B3249D1A98798C53">
    <w:name w:val="3A2A8CA9C63740B3B3249D1A98798C53"/>
  </w:style>
  <w:style w:type="paragraph" w:customStyle="1" w:styleId="5D92CC770E7842EDBDBCA96D579376A7">
    <w:name w:val="5D92CC770E7842EDBDBCA96D579376A7"/>
  </w:style>
  <w:style w:type="paragraph" w:customStyle="1" w:styleId="C562D2C6FF2A434D92899E212E6088CB">
    <w:name w:val="C562D2C6FF2A434D92899E212E6088CB"/>
  </w:style>
  <w:style w:type="paragraph" w:customStyle="1" w:styleId="155E9B9AA9D24CCDB5FCFD658A5241DC">
    <w:name w:val="155E9B9AA9D24CCDB5FCFD658A5241DC"/>
  </w:style>
  <w:style w:type="paragraph" w:customStyle="1" w:styleId="42D9ED2187E340AB846996B3B73DF38E">
    <w:name w:val="42D9ED2187E340AB846996B3B73DF38E"/>
  </w:style>
  <w:style w:type="paragraph" w:customStyle="1" w:styleId="8C82E1FBD7364D58BDAF1C34213434C7">
    <w:name w:val="8C82E1FBD7364D58BDAF1C34213434C7"/>
  </w:style>
  <w:style w:type="paragraph" w:customStyle="1" w:styleId="3A984EA73C96496099208893DD2FCF41">
    <w:name w:val="3A984EA73C96496099208893DD2FCF41"/>
  </w:style>
  <w:style w:type="paragraph" w:customStyle="1" w:styleId="CF06106F3EEF4B04816BDCF866940441">
    <w:name w:val="CF06106F3EEF4B04816BDCF866940441"/>
  </w:style>
  <w:style w:type="paragraph" w:customStyle="1" w:styleId="C81D44786FEE49BBAE0B59F2CB6BD9CA">
    <w:name w:val="C81D44786FEE49BBAE0B59F2CB6BD9CA"/>
  </w:style>
  <w:style w:type="paragraph" w:customStyle="1" w:styleId="4709E80C367B4429B356518A14E4A26B">
    <w:name w:val="4709E80C367B4429B356518A14E4A26B"/>
  </w:style>
  <w:style w:type="paragraph" w:customStyle="1" w:styleId="9D51E3B9E12A41B8AE85CB119FFF6C8E">
    <w:name w:val="9D51E3B9E12A41B8AE85CB119FFF6C8E"/>
  </w:style>
  <w:style w:type="paragraph" w:customStyle="1" w:styleId="214620A3CA7A4C66B4B30B51E12E4224">
    <w:name w:val="214620A3CA7A4C66B4B30B51E12E4224"/>
  </w:style>
  <w:style w:type="paragraph" w:customStyle="1" w:styleId="A499E560E3EA4640A662881A560D52B0">
    <w:name w:val="A499E560E3EA4640A662881A560D52B0"/>
  </w:style>
  <w:style w:type="paragraph" w:customStyle="1" w:styleId="DB3B998ABB27461C9F7C9ADF1368E9AF">
    <w:name w:val="DB3B998ABB27461C9F7C9ADF1368E9AF"/>
  </w:style>
  <w:style w:type="paragraph" w:customStyle="1" w:styleId="1127A8C175694FF884834932086E3023">
    <w:name w:val="1127A8C175694FF884834932086E3023"/>
  </w:style>
  <w:style w:type="paragraph" w:customStyle="1" w:styleId="7E657AF01E5042C185F870190CD6C8F3">
    <w:name w:val="7E657AF01E5042C185F870190CD6C8F3"/>
  </w:style>
  <w:style w:type="paragraph" w:customStyle="1" w:styleId="3B1DC3C1F0F643B1A74D9F28CA29C730">
    <w:name w:val="3B1DC3C1F0F643B1A74D9F28CA29C730"/>
  </w:style>
  <w:style w:type="paragraph" w:customStyle="1" w:styleId="028B5B28D38B43D0B7892796EF9E84FB">
    <w:name w:val="028B5B28D38B43D0B7892796EF9E84FB"/>
  </w:style>
  <w:style w:type="paragraph" w:customStyle="1" w:styleId="7685D4DF85ED4708B16FD0324A5A893F">
    <w:name w:val="7685D4DF85ED4708B16FD0324A5A893F"/>
  </w:style>
  <w:style w:type="paragraph" w:customStyle="1" w:styleId="B9D1F1906B994E078F43FB61A4004E70">
    <w:name w:val="B9D1F1906B994E078F43FB61A4004E70"/>
  </w:style>
  <w:style w:type="paragraph" w:customStyle="1" w:styleId="755C0AA13EC74C94A783765BA3A5825E">
    <w:name w:val="755C0AA13EC74C94A783765BA3A5825E"/>
  </w:style>
  <w:style w:type="paragraph" w:customStyle="1" w:styleId="722ABFE7D2434AA8AA69916801FC8500">
    <w:name w:val="722ABFE7D2434AA8AA69916801FC8500"/>
  </w:style>
  <w:style w:type="paragraph" w:customStyle="1" w:styleId="76A252DB9C85402596DE856B7C236B37">
    <w:name w:val="76A252DB9C85402596DE856B7C236B37"/>
  </w:style>
  <w:style w:type="paragraph" w:customStyle="1" w:styleId="EE0317198B80484DBF5404F5BF018362">
    <w:name w:val="EE0317198B80484DBF5404F5BF018362"/>
  </w:style>
  <w:style w:type="paragraph" w:customStyle="1" w:styleId="F06E4E21233F4FD08ED5C2F79B8FB275">
    <w:name w:val="F06E4E21233F4FD08ED5C2F79B8FB275"/>
  </w:style>
  <w:style w:type="paragraph" w:customStyle="1" w:styleId="86D2C98FB6F74FB8B078F48F039BAB22">
    <w:name w:val="86D2C98FB6F74FB8B078F48F039BAB22"/>
  </w:style>
  <w:style w:type="paragraph" w:customStyle="1" w:styleId="9F77CB33F08840BF8A073567992D4D73">
    <w:name w:val="9F77CB33F08840BF8A073567992D4D73"/>
  </w:style>
  <w:style w:type="paragraph" w:customStyle="1" w:styleId="5D7C1B602E78491F8505C728DC9A8C51">
    <w:name w:val="5D7C1B602E78491F8505C728DC9A8C51"/>
  </w:style>
  <w:style w:type="paragraph" w:customStyle="1" w:styleId="C0B5A10CDAA24BB2BEFF70165D441387">
    <w:name w:val="C0B5A10CDAA24BB2BEFF70165D441387"/>
  </w:style>
  <w:style w:type="paragraph" w:customStyle="1" w:styleId="B7444D411B7A4280AA6E9B49A534FB7F">
    <w:name w:val="B7444D411B7A4280AA6E9B49A534FB7F"/>
  </w:style>
  <w:style w:type="paragraph" w:customStyle="1" w:styleId="61A5904855AC4F06A1EDF1E7FECB7322">
    <w:name w:val="61A5904855AC4F06A1EDF1E7FECB7322"/>
  </w:style>
  <w:style w:type="paragraph" w:customStyle="1" w:styleId="F97E4D8A07D24912ADE713EA1DB0A2BE">
    <w:name w:val="F97E4D8A07D24912ADE713EA1DB0A2BE"/>
  </w:style>
  <w:style w:type="paragraph" w:customStyle="1" w:styleId="645D830159CE456088E47854507E94DE">
    <w:name w:val="645D830159CE456088E47854507E94DE"/>
  </w:style>
  <w:style w:type="paragraph" w:customStyle="1" w:styleId="70F509431ED04738A32DB2C5D0775D29">
    <w:name w:val="70F509431ED04738A32DB2C5D0775D29"/>
  </w:style>
  <w:style w:type="paragraph" w:customStyle="1" w:styleId="5E61119CC3584C54AE13D46581B2698C">
    <w:name w:val="5E61119CC3584C54AE13D46581B2698C"/>
  </w:style>
  <w:style w:type="paragraph" w:customStyle="1" w:styleId="7130A8D148154884B8058B0E8F1FEA9B">
    <w:name w:val="7130A8D148154884B8058B0E8F1FEA9B"/>
  </w:style>
  <w:style w:type="paragraph" w:customStyle="1" w:styleId="38F40AFF3DDC42E4BF714D81351BD3CD">
    <w:name w:val="38F40AFF3DDC42E4BF714D81351BD3CD"/>
  </w:style>
  <w:style w:type="paragraph" w:customStyle="1" w:styleId="4329F089B8E44F13AF146591E318DBE8">
    <w:name w:val="4329F089B8E44F13AF146591E318DBE8"/>
  </w:style>
  <w:style w:type="paragraph" w:customStyle="1" w:styleId="BE1A6F6208B24BCCAA4EEE05CA359CEA">
    <w:name w:val="BE1A6F6208B24BCCAA4EEE05CA359CEA"/>
  </w:style>
  <w:style w:type="paragraph" w:customStyle="1" w:styleId="CD14C097D3B3414891B6C429F6B24519">
    <w:name w:val="CD14C097D3B3414891B6C429F6B24519"/>
  </w:style>
  <w:style w:type="paragraph" w:customStyle="1" w:styleId="F10580C8EAEE4B57BFC0B59F947539ED">
    <w:name w:val="F10580C8EAEE4B57BFC0B59F947539ED"/>
  </w:style>
  <w:style w:type="paragraph" w:customStyle="1" w:styleId="983218E2D1014F4EA98161192E88AA0C">
    <w:name w:val="983218E2D1014F4EA98161192E88AA0C"/>
  </w:style>
  <w:style w:type="paragraph" w:customStyle="1" w:styleId="2D02C89906114773A802EDA09B94FC5D">
    <w:name w:val="2D02C89906114773A802EDA09B94FC5D"/>
  </w:style>
  <w:style w:type="paragraph" w:customStyle="1" w:styleId="BEA2E56325C94B1D8A9FBF0819CFDF8D">
    <w:name w:val="BEA2E56325C94B1D8A9FBF0819CFDF8D"/>
  </w:style>
  <w:style w:type="paragraph" w:customStyle="1" w:styleId="A7627A34315B4B69B379E6773858C1CC">
    <w:name w:val="A7627A34315B4B69B379E6773858C1CC"/>
  </w:style>
  <w:style w:type="paragraph" w:customStyle="1" w:styleId="3CB150ED492146D2B98CB68D4198D459">
    <w:name w:val="3CB150ED492146D2B98CB68D4198D459"/>
  </w:style>
  <w:style w:type="paragraph" w:customStyle="1" w:styleId="124619AFD64941C0BD89878AC07048F2">
    <w:name w:val="124619AFD64941C0BD89878AC07048F2"/>
  </w:style>
  <w:style w:type="paragraph" w:customStyle="1" w:styleId="9CB0B5F97B234FECBD4E8A4D3ECBCA61">
    <w:name w:val="9CB0B5F97B234FECBD4E8A4D3ECBCA61"/>
  </w:style>
  <w:style w:type="paragraph" w:customStyle="1" w:styleId="3361A5A767B24F25B878A3D6143E4764">
    <w:name w:val="3361A5A767B24F25B878A3D6143E4764"/>
  </w:style>
  <w:style w:type="paragraph" w:customStyle="1" w:styleId="1B07A86E6A044A6892DB391776F00FFC">
    <w:name w:val="1B07A86E6A044A6892DB391776F00FFC"/>
  </w:style>
  <w:style w:type="paragraph" w:customStyle="1" w:styleId="46DB7621CC544E9AA094213933183221">
    <w:name w:val="46DB7621CC544E9AA094213933183221"/>
  </w:style>
  <w:style w:type="paragraph" w:customStyle="1" w:styleId="37B03986F98649ECB0C4898599889114">
    <w:name w:val="37B03986F98649ECB0C4898599889114"/>
  </w:style>
  <w:style w:type="paragraph" w:customStyle="1" w:styleId="6A0BB80BAA014153B5B5DFEDD625F686">
    <w:name w:val="6A0BB80BAA014153B5B5DFEDD625F686"/>
  </w:style>
  <w:style w:type="paragraph" w:customStyle="1" w:styleId="959ACD7BC0DD444CAE754075ED29AB16">
    <w:name w:val="959ACD7BC0DD444CAE754075ED29AB16"/>
  </w:style>
  <w:style w:type="paragraph" w:customStyle="1" w:styleId="709680A78DEA4134A5E5C769F089D2F3">
    <w:name w:val="709680A78DEA4134A5E5C769F089D2F3"/>
  </w:style>
  <w:style w:type="paragraph" w:customStyle="1" w:styleId="5A778F719A3B4140882419906FE3A876">
    <w:name w:val="5A778F719A3B4140882419906FE3A876"/>
  </w:style>
  <w:style w:type="paragraph" w:customStyle="1" w:styleId="0D0A111DED994AE38239DA17E007712D">
    <w:name w:val="0D0A111DED994AE38239DA17E007712D"/>
  </w:style>
  <w:style w:type="paragraph" w:customStyle="1" w:styleId="7928C3F70B0942D58DA14A2FE0384D1F">
    <w:name w:val="7928C3F70B0942D58DA14A2FE0384D1F"/>
  </w:style>
  <w:style w:type="paragraph" w:customStyle="1" w:styleId="63689441C9D44BB8BA11B5E3E4FF245B">
    <w:name w:val="63689441C9D44BB8BA11B5E3E4FF245B"/>
  </w:style>
  <w:style w:type="paragraph" w:customStyle="1" w:styleId="A3A5CB8ACE194EFBBC2C4EB3BF276831">
    <w:name w:val="A3A5CB8ACE194EFBBC2C4EB3BF276831"/>
  </w:style>
  <w:style w:type="paragraph" w:customStyle="1" w:styleId="08252D190F02487DBEF11918A4040C13">
    <w:name w:val="08252D190F02487DBEF11918A4040C13"/>
  </w:style>
  <w:style w:type="paragraph" w:customStyle="1" w:styleId="BDD5A8C1BD244E39BE16BAD80E5C1804">
    <w:name w:val="BDD5A8C1BD244E39BE16BAD80E5C1804"/>
  </w:style>
  <w:style w:type="paragraph" w:customStyle="1" w:styleId="281C5E81126D46DB97C70FE4F7F3C46F">
    <w:name w:val="281C5E81126D46DB97C70FE4F7F3C46F"/>
  </w:style>
  <w:style w:type="paragraph" w:customStyle="1" w:styleId="E7DFDF75FC8147B7835CDCA0A28C2816">
    <w:name w:val="E7DFDF75FC8147B7835CDCA0A28C2816"/>
  </w:style>
  <w:style w:type="paragraph" w:customStyle="1" w:styleId="1B8EE5E42A0849D5992FD6C58CC8614B">
    <w:name w:val="1B8EE5E42A0849D5992FD6C58CC8614B"/>
  </w:style>
  <w:style w:type="paragraph" w:customStyle="1" w:styleId="1F6026F10CD94A3AB280BFC681D01AE5">
    <w:name w:val="1F6026F10CD94A3AB280BFC681D01AE5"/>
  </w:style>
  <w:style w:type="paragraph" w:customStyle="1" w:styleId="0979F93C5C6C4897A8F21A2F76B93779">
    <w:name w:val="0979F93C5C6C4897A8F21A2F76B93779"/>
  </w:style>
  <w:style w:type="paragraph" w:customStyle="1" w:styleId="2C1BAAAD94FF4641AC49A1A2E3D119FE">
    <w:name w:val="2C1BAAAD94FF4641AC49A1A2E3D119FE"/>
  </w:style>
  <w:style w:type="paragraph" w:customStyle="1" w:styleId="FB0D30DC13EB432E888BE3E526F39068">
    <w:name w:val="FB0D30DC13EB432E888BE3E526F39068"/>
  </w:style>
  <w:style w:type="paragraph" w:customStyle="1" w:styleId="D8225187214F40CEAE76D2F3864F5F12">
    <w:name w:val="D8225187214F40CEAE76D2F3864F5F12"/>
  </w:style>
  <w:style w:type="paragraph" w:customStyle="1" w:styleId="0DA7FAFA733F43B6B12004257B7D9939">
    <w:name w:val="0DA7FAFA733F43B6B12004257B7D9939"/>
  </w:style>
  <w:style w:type="paragraph" w:customStyle="1" w:styleId="020F9F265514432DBA59BF72539007D2">
    <w:name w:val="020F9F265514432DBA59BF72539007D2"/>
  </w:style>
  <w:style w:type="paragraph" w:customStyle="1" w:styleId="4D0D0C67E1764D2DA0108AA2D7F4B154">
    <w:name w:val="4D0D0C67E1764D2DA0108AA2D7F4B154"/>
  </w:style>
  <w:style w:type="paragraph" w:customStyle="1" w:styleId="270C77EBA60C4FEDA3CC6F70AC94E7BE">
    <w:name w:val="270C77EBA60C4FEDA3CC6F70AC94E7BE"/>
  </w:style>
  <w:style w:type="paragraph" w:customStyle="1" w:styleId="83D7564058244C8B8DFAB84C94553980">
    <w:name w:val="83D7564058244C8B8DFAB84C94553980"/>
  </w:style>
  <w:style w:type="paragraph" w:customStyle="1" w:styleId="D971A71BC6444A37BEF063A80B95CB31">
    <w:name w:val="D971A71BC6444A37BEF063A80B95CB31"/>
  </w:style>
  <w:style w:type="paragraph" w:customStyle="1" w:styleId="A18B7A83C81A436EA7E609C755E9AD96">
    <w:name w:val="A18B7A83C81A436EA7E609C755E9AD96"/>
  </w:style>
  <w:style w:type="paragraph" w:customStyle="1" w:styleId="ACA547407ABD470A8735AE67B358F50B">
    <w:name w:val="ACA547407ABD470A8735AE67B358F50B"/>
  </w:style>
  <w:style w:type="paragraph" w:customStyle="1" w:styleId="46E546210A0545228DBC8D776ACF02F5">
    <w:name w:val="46E546210A0545228DBC8D776ACF02F5"/>
  </w:style>
  <w:style w:type="paragraph" w:customStyle="1" w:styleId="7320ED9858C347399001A53145810932">
    <w:name w:val="7320ED9858C347399001A53145810932"/>
  </w:style>
  <w:style w:type="paragraph" w:customStyle="1" w:styleId="52339D8EA0CF46AEB6A14C3AC08E7D8A">
    <w:name w:val="52339D8EA0CF46AEB6A14C3AC08E7D8A"/>
  </w:style>
  <w:style w:type="paragraph" w:customStyle="1" w:styleId="8A33D43D55E245FAA0569F3C48C6861E">
    <w:name w:val="8A33D43D55E245FAA0569F3C48C6861E"/>
  </w:style>
  <w:style w:type="paragraph" w:customStyle="1" w:styleId="79C1DEAAAEA244CC8FD049B564ADB0D7">
    <w:name w:val="79C1DEAAAEA244CC8FD049B564ADB0D7"/>
    <w:rsid w:val="00AA12E2"/>
  </w:style>
  <w:style w:type="paragraph" w:customStyle="1" w:styleId="00BFE0BD371B4ABEBA99A4DEDCAB061D">
    <w:name w:val="00BFE0BD371B4ABEBA99A4DEDCAB061D"/>
    <w:rsid w:val="00AA12E2"/>
  </w:style>
  <w:style w:type="paragraph" w:customStyle="1" w:styleId="97B4EDB325BF4A66B619C6FD57F137AF">
    <w:name w:val="97B4EDB325BF4A66B619C6FD57F137AF"/>
    <w:rsid w:val="00AA12E2"/>
  </w:style>
  <w:style w:type="paragraph" w:customStyle="1" w:styleId="8869C48AF79E4DEBA547D78493E6CE6D">
    <w:name w:val="8869C48AF79E4DEBA547D78493E6CE6D"/>
    <w:rsid w:val="00AA12E2"/>
  </w:style>
  <w:style w:type="paragraph" w:customStyle="1" w:styleId="9D4E19CBA5BD40D68416A4876D111178">
    <w:name w:val="9D4E19CBA5BD40D68416A4876D111178"/>
    <w:rsid w:val="00AA12E2"/>
  </w:style>
  <w:style w:type="paragraph" w:customStyle="1" w:styleId="04830491BC7C44288AB2099133D0FAA5">
    <w:name w:val="04830491BC7C44288AB2099133D0FAA5"/>
    <w:rsid w:val="00AA12E2"/>
  </w:style>
  <w:style w:type="paragraph" w:customStyle="1" w:styleId="75C9655AB8D14EEB8D4E2B395C567CA8">
    <w:name w:val="75C9655AB8D14EEB8D4E2B395C567CA8"/>
    <w:rsid w:val="00AA12E2"/>
  </w:style>
  <w:style w:type="paragraph" w:customStyle="1" w:styleId="958396570224461493520BACCD30D144">
    <w:name w:val="958396570224461493520BACCD30D144"/>
    <w:rsid w:val="00AA12E2"/>
  </w:style>
  <w:style w:type="paragraph" w:customStyle="1" w:styleId="8409765FAB5347F797DD1E2F27ABE210">
    <w:name w:val="8409765FAB5347F797DD1E2F27ABE210"/>
    <w:rsid w:val="00AA1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minutes.dotx</Template>
  <TotalTime>24</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Vazquez Matute</dc:creator>
  <cp:keywords/>
  <dc:description/>
  <cp:lastModifiedBy>Joan Paulette Vazquez Matute</cp:lastModifiedBy>
  <cp:revision>2</cp:revision>
  <dcterms:created xsi:type="dcterms:W3CDTF">2021-06-07T21:20:00Z</dcterms:created>
  <dcterms:modified xsi:type="dcterms:W3CDTF">2021-06-07T21:44:00Z</dcterms:modified>
  <cp:version/>
</cp:coreProperties>
</file>