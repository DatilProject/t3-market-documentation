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double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table"/>
      </w:tblPr>
      <w:tblGrid>
        <w:gridCol w:w="7650"/>
        <w:gridCol w:w="2574"/>
      </w:tblGrid>
      <w:tr w:rsidR="002B2D13" w:rsidRPr="00D60069" w14:paraId="5234A216" w14:textId="77777777" w:rsidTr="001E0877">
        <w:tc>
          <w:tcPr>
            <w:tcW w:w="7650" w:type="dxa"/>
          </w:tcPr>
          <w:p w14:paraId="0A46C014" w14:textId="266C1241" w:rsidR="002B2D13" w:rsidRPr="00D60069" w:rsidRDefault="003910B8">
            <w:pPr>
              <w:pStyle w:val="Title"/>
            </w:pPr>
            <w:r>
              <w:t>Update Meeting</w:t>
            </w:r>
          </w:p>
        </w:tc>
        <w:tc>
          <w:tcPr>
            <w:tcW w:w="2574" w:type="dxa"/>
            <w:vAlign w:val="bottom"/>
          </w:tcPr>
          <w:p w14:paraId="574387B8" w14:textId="488FCAA1" w:rsidR="00D62E01" w:rsidRPr="00D60069" w:rsidRDefault="00F37545">
            <w:pPr>
              <w:pStyle w:val="Heading3"/>
            </w:pPr>
            <w:r>
              <w:t xml:space="preserve">Saturday, June </w:t>
            </w:r>
            <w:r w:rsidR="00826B2A">
              <w:t>15</w:t>
            </w:r>
            <w:r>
              <w:t>, 2021</w:t>
            </w:r>
          </w:p>
          <w:p w14:paraId="54BA907C" w14:textId="19D1CCB2" w:rsidR="00D62E01" w:rsidRPr="00D60069" w:rsidRDefault="00F37545">
            <w:pPr>
              <w:pStyle w:val="Heading3"/>
            </w:pPr>
            <w:r>
              <w:t>1</w:t>
            </w:r>
            <w:r w:rsidR="003F6995">
              <w:t>2</w:t>
            </w:r>
            <w:r>
              <w:t>:00</w:t>
            </w:r>
          </w:p>
          <w:p w14:paraId="1445BB71" w14:textId="3802239C" w:rsidR="002B2D13" w:rsidRPr="00D60069" w:rsidRDefault="00F37545" w:rsidP="00D62E01">
            <w:pPr>
              <w:pStyle w:val="Heading3"/>
            </w:pPr>
            <w:r>
              <w:t>Virtual meeting</w:t>
            </w:r>
          </w:p>
        </w:tc>
      </w:tr>
    </w:tbl>
    <w:tbl>
      <w:tblPr>
        <w:tblStyle w:val="PlainTable5"/>
        <w:tblW w:w="4577" w:type="pct"/>
        <w:tblCellMar>
          <w:top w:w="14" w:type="dxa"/>
          <w:left w:w="0" w:type="dxa"/>
          <w:bottom w:w="14" w:type="dxa"/>
          <w:right w:w="0" w:type="dxa"/>
        </w:tblCellMar>
        <w:tblLook w:val="0600" w:firstRow="0" w:lastRow="0" w:firstColumn="0" w:lastColumn="0" w:noHBand="1" w:noVBand="1"/>
        <w:tblDescription w:val="Layout table"/>
      </w:tblPr>
      <w:tblGrid>
        <w:gridCol w:w="1798"/>
        <w:gridCol w:w="2885"/>
        <w:gridCol w:w="1661"/>
        <w:gridCol w:w="3015"/>
      </w:tblGrid>
      <w:tr w:rsidR="00826B2A" w:rsidRPr="00D60069" w14:paraId="450898CA" w14:textId="77777777" w:rsidTr="00826B2A">
        <w:sdt>
          <w:sdtPr>
            <w:id w:val="834805806"/>
            <w:placeholder>
              <w:docPart w:val="A48D5E55EDE7472D8855D6D6C819971F"/>
            </w:placeholder>
            <w:temporary/>
            <w:showingPlcHdr/>
            <w15:appearance w15:val="hidden"/>
          </w:sdtPr>
          <w:sdtContent>
            <w:tc>
              <w:tcPr>
                <w:tcW w:w="1799" w:type="dxa"/>
                <w:tcMar>
                  <w:top w:w="144" w:type="dxa"/>
                </w:tcMar>
              </w:tcPr>
              <w:p w14:paraId="37020984" w14:textId="77777777" w:rsidR="00826B2A" w:rsidRPr="00D60069" w:rsidRDefault="00826B2A" w:rsidP="009A4296">
                <w:pPr>
                  <w:pStyle w:val="Heading2"/>
                  <w:spacing w:after="80"/>
                  <w:outlineLvl w:val="1"/>
                </w:pPr>
                <w:r w:rsidRPr="00D60069">
                  <w:t>Meeting called by:</w:t>
                </w:r>
              </w:p>
            </w:tc>
          </w:sdtContent>
        </w:sdt>
        <w:tc>
          <w:tcPr>
            <w:tcW w:w="2885" w:type="dxa"/>
            <w:tcMar>
              <w:top w:w="144" w:type="dxa"/>
            </w:tcMar>
          </w:tcPr>
          <w:p w14:paraId="6433E212" w14:textId="34C349B1" w:rsidR="00826B2A" w:rsidRPr="00171198" w:rsidRDefault="00826B2A" w:rsidP="009A4296">
            <w:pPr>
              <w:spacing w:after="80"/>
              <w:rPr>
                <w:lang w:val="es-419"/>
              </w:rPr>
            </w:pPr>
            <w:r>
              <w:t xml:space="preserve">    </w:t>
            </w:r>
            <w:r>
              <w:t>Josu</w:t>
            </w:r>
            <w:r>
              <w:rPr>
                <w:lang w:val="es-419"/>
              </w:rPr>
              <w:t>é Dávalos</w:t>
            </w:r>
          </w:p>
        </w:tc>
        <w:tc>
          <w:tcPr>
            <w:tcW w:w="1661" w:type="dxa"/>
            <w:tcMar>
              <w:top w:w="144" w:type="dxa"/>
            </w:tcMar>
          </w:tcPr>
          <w:p w14:paraId="3574B391" w14:textId="77777777" w:rsidR="00826B2A" w:rsidRPr="00D60069" w:rsidRDefault="00826B2A" w:rsidP="009A4296">
            <w:pPr>
              <w:pStyle w:val="Heading2"/>
              <w:spacing w:after="80"/>
              <w:outlineLvl w:val="1"/>
            </w:pPr>
            <w:sdt>
              <w:sdtPr>
                <w:id w:val="-442851289"/>
                <w:placeholder>
                  <w:docPart w:val="6AC77BF4C44044729E38D9D4042D5A52"/>
                </w:placeholder>
                <w:temporary/>
                <w:showingPlcHdr/>
                <w15:appearance w15:val="hidden"/>
              </w:sdtPr>
              <w:sdtContent>
                <w:r w:rsidRPr="00D60069">
                  <w:t>Type of meeting:</w:t>
                </w:r>
              </w:sdtContent>
            </w:sdt>
          </w:p>
        </w:tc>
        <w:tc>
          <w:tcPr>
            <w:tcW w:w="3015" w:type="dxa"/>
            <w:tcMar>
              <w:top w:w="144" w:type="dxa"/>
            </w:tcMar>
          </w:tcPr>
          <w:p w14:paraId="59199226" w14:textId="77777777" w:rsidR="00826B2A" w:rsidRPr="00D60069" w:rsidRDefault="00826B2A" w:rsidP="009A4296">
            <w:pPr>
              <w:spacing w:after="80"/>
            </w:pPr>
            <w:r>
              <w:t>High</w:t>
            </w:r>
            <w:r>
              <w:rPr>
                <w:lang w:val="es-EC"/>
              </w:rPr>
              <w:t>-</w:t>
            </w:r>
            <w:r>
              <w:t>fidelity prototype validation</w:t>
            </w:r>
          </w:p>
        </w:tc>
      </w:tr>
    </w:tbl>
    <w:tbl>
      <w:tblPr>
        <w:tblW w:w="5000" w:type="pct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  <w:tblDescription w:val="Layout table"/>
      </w:tblPr>
      <w:tblGrid>
        <w:gridCol w:w="1980"/>
        <w:gridCol w:w="8244"/>
      </w:tblGrid>
      <w:tr w:rsidR="00826B2A" w:rsidRPr="00171198" w14:paraId="01C5386B" w14:textId="77777777" w:rsidTr="009A4296">
        <w:tc>
          <w:tcPr>
            <w:tcW w:w="1980" w:type="dxa"/>
            <w:tcMar>
              <w:top w:w="144" w:type="dxa"/>
            </w:tcMar>
          </w:tcPr>
          <w:p w14:paraId="75DA672E" w14:textId="77777777" w:rsidR="00826B2A" w:rsidRPr="00D60069" w:rsidRDefault="00826B2A" w:rsidP="009A4296">
            <w:pPr>
              <w:pStyle w:val="Heading2"/>
            </w:pPr>
            <w:sdt>
              <w:sdtPr>
                <w:id w:val="1643469904"/>
                <w:placeholder>
                  <w:docPart w:val="6FFA88292ECE4BA7A4DE318614EB4312"/>
                </w:placeholder>
                <w:temporary/>
                <w:showingPlcHdr/>
                <w15:appearance w15:val="hidden"/>
              </w:sdtPr>
              <w:sdtContent>
                <w:r w:rsidRPr="00D60069">
                  <w:t>Attendees:</w:t>
                </w:r>
              </w:sdtContent>
            </w:sdt>
          </w:p>
        </w:tc>
        <w:tc>
          <w:tcPr>
            <w:tcW w:w="8244" w:type="dxa"/>
            <w:tcMar>
              <w:top w:w="144" w:type="dxa"/>
            </w:tcMar>
          </w:tcPr>
          <w:p w14:paraId="56B53BD5" w14:textId="77777777" w:rsidR="00826B2A" w:rsidRPr="00F37545" w:rsidRDefault="00826B2A" w:rsidP="009A4296">
            <w:pPr>
              <w:rPr>
                <w:lang w:val="es-419"/>
              </w:rPr>
            </w:pPr>
            <w:r w:rsidRPr="00F37545">
              <w:rPr>
                <w:lang w:val="es-419"/>
              </w:rPr>
              <w:t>Josué Dávalos</w:t>
            </w:r>
            <w:r>
              <w:rPr>
                <w:lang w:val="es-419"/>
              </w:rPr>
              <w:t>, Juan Antonio Plaza</w:t>
            </w:r>
          </w:p>
        </w:tc>
      </w:tr>
    </w:tbl>
    <w:sdt>
      <w:sdtPr>
        <w:id w:val="-2901889"/>
        <w:placeholder>
          <w:docPart w:val="1127A8C175694FF884834932086E3023"/>
        </w:placeholder>
        <w:temporary/>
        <w:showingPlcHdr/>
        <w15:appearance w15:val="hidden"/>
      </w:sdtPr>
      <w:sdtEndPr/>
      <w:sdtContent>
        <w:p w14:paraId="6608570A" w14:textId="77777777" w:rsidR="002B2D13" w:rsidRPr="00D60069" w:rsidRDefault="006344A8">
          <w:pPr>
            <w:pStyle w:val="Heading1"/>
          </w:pPr>
          <w:r w:rsidRPr="00D60069">
            <w:t>Minutes</w:t>
          </w:r>
        </w:p>
      </w:sdtContent>
    </w:sdt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  <w:tblDescription w:val="Layout table"/>
      </w:tblPr>
      <w:tblGrid>
        <w:gridCol w:w="1620"/>
        <w:gridCol w:w="4970"/>
        <w:gridCol w:w="1324"/>
        <w:gridCol w:w="2310"/>
      </w:tblGrid>
      <w:tr w:rsidR="00826B2A" w:rsidRPr="00D60069" w14:paraId="12F15382" w14:textId="77777777" w:rsidTr="009A4296">
        <w:tc>
          <w:tcPr>
            <w:tcW w:w="1620" w:type="dxa"/>
          </w:tcPr>
          <w:bookmarkStart w:id="0" w:name="MinuteItems"/>
          <w:bookmarkStart w:id="1" w:name="MinuteTopicSection"/>
          <w:bookmarkEnd w:id="0"/>
          <w:p w14:paraId="48C78D3D" w14:textId="77777777" w:rsidR="00826B2A" w:rsidRPr="00D60069" w:rsidRDefault="00826B2A" w:rsidP="009A4296">
            <w:pPr>
              <w:pStyle w:val="Heading2"/>
            </w:pPr>
            <w:sdt>
              <w:sdtPr>
                <w:id w:val="90904773"/>
                <w:placeholder>
                  <w:docPart w:val="4FB05363BD2B495EB8C7732201E1FD60"/>
                </w:placeholder>
                <w:temporary/>
                <w:showingPlcHdr/>
                <w15:appearance w15:val="hidden"/>
              </w:sdtPr>
              <w:sdtContent>
                <w:r w:rsidRPr="00D60069">
                  <w:t>Agenda item:</w:t>
                </w:r>
              </w:sdtContent>
            </w:sdt>
          </w:p>
        </w:tc>
        <w:tc>
          <w:tcPr>
            <w:tcW w:w="4970" w:type="dxa"/>
          </w:tcPr>
          <w:p w14:paraId="2A8244A3" w14:textId="77777777" w:rsidR="00826B2A" w:rsidRPr="00D60069" w:rsidRDefault="00826B2A" w:rsidP="009A4296">
            <w:r>
              <w:t>01</w:t>
            </w:r>
          </w:p>
        </w:tc>
        <w:tc>
          <w:tcPr>
            <w:tcW w:w="1324" w:type="dxa"/>
          </w:tcPr>
          <w:p w14:paraId="628FF522" w14:textId="77777777" w:rsidR="00826B2A" w:rsidRPr="00D60069" w:rsidRDefault="00826B2A" w:rsidP="009A4296">
            <w:pPr>
              <w:pStyle w:val="Heading2"/>
            </w:pPr>
            <w:sdt>
              <w:sdtPr>
                <w:id w:val="1737199064"/>
                <w:placeholder>
                  <w:docPart w:val="0927F28269C3437982BD645BE878F9BB"/>
                </w:placeholder>
                <w:temporary/>
                <w:showingPlcHdr/>
                <w15:appearance w15:val="hidden"/>
              </w:sdtPr>
              <w:sdtContent>
                <w:r w:rsidRPr="00D60069">
                  <w:t>Presenter:</w:t>
                </w:r>
              </w:sdtContent>
            </w:sdt>
          </w:p>
        </w:tc>
        <w:tc>
          <w:tcPr>
            <w:tcW w:w="2310" w:type="dxa"/>
          </w:tcPr>
          <w:p w14:paraId="47BC03F9" w14:textId="77777777" w:rsidR="00826B2A" w:rsidRPr="00171198" w:rsidRDefault="00826B2A" w:rsidP="009A4296">
            <w:pPr>
              <w:rPr>
                <w:lang w:val="es-419"/>
              </w:rPr>
            </w:pPr>
            <w:r>
              <w:t>Josu</w:t>
            </w:r>
            <w:r>
              <w:rPr>
                <w:lang w:val="es-419"/>
              </w:rPr>
              <w:t>é Dávalos</w:t>
            </w:r>
          </w:p>
        </w:tc>
      </w:tr>
    </w:tbl>
    <w:p w14:paraId="4F1D52DB" w14:textId="77777777" w:rsidR="00826B2A" w:rsidRPr="00D60069" w:rsidRDefault="00826B2A" w:rsidP="00826B2A">
      <w:pPr>
        <w:pStyle w:val="Heading4"/>
      </w:pPr>
      <w:sdt>
        <w:sdtPr>
          <w:id w:val="-391195506"/>
          <w:placeholder>
            <w:docPart w:val="5416BFA4EDA14DFABF94D9864C317574"/>
          </w:placeholder>
          <w:temporary/>
          <w:showingPlcHdr/>
          <w15:appearance w15:val="hidden"/>
        </w:sdtPr>
        <w:sdtContent>
          <w:r w:rsidRPr="00D60069">
            <w:t>Discussion:</w:t>
          </w:r>
        </w:sdtContent>
      </w:sdt>
    </w:p>
    <w:p w14:paraId="330070FA" w14:textId="77777777" w:rsidR="00826B2A" w:rsidRPr="00D60069" w:rsidRDefault="00826B2A" w:rsidP="00826B2A">
      <w:r>
        <w:t>Prototype</w:t>
      </w:r>
    </w:p>
    <w:p w14:paraId="32FB035C" w14:textId="77777777" w:rsidR="00826B2A" w:rsidRPr="00D60069" w:rsidRDefault="00826B2A" w:rsidP="00826B2A">
      <w:pPr>
        <w:pStyle w:val="Heading4"/>
      </w:pPr>
      <w:sdt>
        <w:sdtPr>
          <w:id w:val="1574465788"/>
          <w:placeholder>
            <w:docPart w:val="93CFD5BF485543B999A6F34DD38BE872"/>
          </w:placeholder>
          <w:temporary/>
          <w:showingPlcHdr/>
          <w15:appearance w15:val="hidden"/>
        </w:sdtPr>
        <w:sdtContent>
          <w:r w:rsidRPr="00D60069">
            <w:t>Conclusions:</w:t>
          </w:r>
        </w:sdtContent>
      </w:sdt>
    </w:p>
    <w:p w14:paraId="62BCA069" w14:textId="77777777" w:rsidR="00826B2A" w:rsidRPr="00D60069" w:rsidRDefault="00826B2A" w:rsidP="00826B2A">
      <w:r>
        <w:t>Add functionalities to the prototype and work more on the design.</w:t>
      </w:r>
    </w:p>
    <w:bookmarkEnd w:id="1"/>
    <w:p w14:paraId="3A634EB4" w14:textId="77777777" w:rsidR="002B2D13" w:rsidRPr="00D60069" w:rsidRDefault="00AE3A3D">
      <w:pPr>
        <w:pStyle w:val="Heading1"/>
      </w:pPr>
      <w:sdt>
        <w:sdtPr>
          <w:id w:val="-1794281877"/>
          <w:placeholder>
            <w:docPart w:val="D971A71BC6444A37BEF063A80B95CB31"/>
          </w:placeholder>
          <w:temporary/>
          <w:showingPlcHdr/>
          <w15:appearance w15:val="hidden"/>
        </w:sdtPr>
        <w:sdtEndPr/>
        <w:sdtContent>
          <w:r w:rsidR="006344A8" w:rsidRPr="00D60069">
            <w:t>Other Information</w:t>
          </w:r>
        </w:sdtContent>
      </w:sdt>
    </w:p>
    <w:p w14:paraId="4DC65BC0" w14:textId="77777777" w:rsidR="002B2D13" w:rsidRPr="00D60069" w:rsidRDefault="00AE3A3D">
      <w:pPr>
        <w:pStyle w:val="Heading4"/>
      </w:pPr>
      <w:sdt>
        <w:sdtPr>
          <w:id w:val="-671956156"/>
          <w:placeholder>
            <w:docPart w:val="46E546210A0545228DBC8D776ACF02F5"/>
          </w:placeholder>
          <w:temporary/>
          <w:showingPlcHdr/>
          <w15:appearance w15:val="hidden"/>
        </w:sdtPr>
        <w:sdtEndPr/>
        <w:sdtContent>
          <w:r w:rsidR="006344A8" w:rsidRPr="00D60069">
            <w:t>Resources:</w:t>
          </w:r>
        </w:sdtContent>
      </w:sdt>
    </w:p>
    <w:p w14:paraId="43C44EF9" w14:textId="77777777" w:rsidR="00826B2A" w:rsidRDefault="00AE2A7C" w:rsidP="003910B8">
      <w:pPr>
        <w:pStyle w:val="ListParagraph"/>
        <w:numPr>
          <w:ilvl w:val="0"/>
          <w:numId w:val="9"/>
        </w:numPr>
      </w:pPr>
      <w:r>
        <w:t xml:space="preserve">Meeting video: </w:t>
      </w:r>
      <w:hyperlink r:id="rId7" w:history="1">
        <w:r w:rsidR="00826B2A" w:rsidRPr="00DC742B">
          <w:rPr>
            <w:rStyle w:val="Hyperlink"/>
          </w:rPr>
          <w:t>https://www.youtube.com/watch?v=oYVIqshR1TM&amp;list=PLJsdn61ppeYwN47C9H3_P9xwNPc6JDnfu&amp;index=2</w:t>
        </w:r>
      </w:hyperlink>
    </w:p>
    <w:p w14:paraId="07CB39DD" w14:textId="1F20AE1D" w:rsidR="00AE2A7C" w:rsidRPr="00D60069" w:rsidRDefault="00AE2A7C" w:rsidP="003910B8">
      <w:pPr>
        <w:pStyle w:val="ListParagraph"/>
        <w:numPr>
          <w:ilvl w:val="0"/>
          <w:numId w:val="9"/>
        </w:numPr>
      </w:pPr>
      <w:r>
        <w:t xml:space="preserve">Prototype: </w:t>
      </w:r>
      <w:hyperlink r:id="rId8" w:history="1">
        <w:r w:rsidRPr="00D3027F">
          <w:rPr>
            <w:rStyle w:val="Hyperlink"/>
          </w:rPr>
          <w:t>https://xd.adobe.com/view/5f3af11b-d13c-455f-b985-0f0c89d2dd97-0a69/?fullscreen</w:t>
        </w:r>
      </w:hyperlink>
      <w:r>
        <w:t xml:space="preserve"> </w:t>
      </w:r>
    </w:p>
    <w:p w14:paraId="7FA89A1D" w14:textId="1B052068" w:rsidR="002B2D13" w:rsidRPr="00D60069" w:rsidRDefault="002B2D13"/>
    <w:sectPr w:rsidR="002B2D13" w:rsidRPr="00D60069">
      <w:footerReference w:type="default" r:id="rId9"/>
      <w:type w:val="continuous"/>
      <w:pgSz w:w="12240" w:h="15840" w:code="1"/>
      <w:pgMar w:top="1008" w:right="1008" w:bottom="1008" w:left="1008" w:header="720" w:footer="648" w:gutter="0"/>
      <w:cols w:space="720"/>
      <w:titlePg/>
      <w:docGrid w:linePitch="25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7E8350" w14:textId="77777777" w:rsidR="00AE3A3D" w:rsidRDefault="00AE3A3D">
      <w:pPr>
        <w:spacing w:before="0" w:after="0"/>
      </w:pPr>
      <w:r>
        <w:separator/>
      </w:r>
    </w:p>
  </w:endnote>
  <w:endnote w:type="continuationSeparator" w:id="0">
    <w:p w14:paraId="0DB87125" w14:textId="77777777" w:rsidR="00AE3A3D" w:rsidRDefault="00AE3A3D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5959681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36CDC27" w14:textId="77777777" w:rsidR="002B2D13" w:rsidRDefault="006344A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D5BF7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A85E7D" w14:textId="77777777" w:rsidR="00AE3A3D" w:rsidRDefault="00AE3A3D">
      <w:pPr>
        <w:spacing w:before="0" w:after="0"/>
      </w:pPr>
      <w:r>
        <w:separator/>
      </w:r>
    </w:p>
  </w:footnote>
  <w:footnote w:type="continuationSeparator" w:id="0">
    <w:p w14:paraId="0D02616D" w14:textId="77777777" w:rsidR="00AE3A3D" w:rsidRDefault="00AE3A3D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3D763BE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87FC30EA"/>
    <w:lvl w:ilvl="0">
      <w:start w:val="1"/>
      <w:numFmt w:val="bullet"/>
      <w:pStyle w:val="List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 w15:restartNumberingAfterBreak="0">
    <w:nsid w:val="2EB80840"/>
    <w:multiLevelType w:val="hybridMultilevel"/>
    <w:tmpl w:val="67B05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590AEC"/>
    <w:multiLevelType w:val="hybridMultilevel"/>
    <w:tmpl w:val="4D2E32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E2679F"/>
    <w:multiLevelType w:val="hybridMultilevel"/>
    <w:tmpl w:val="239805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0A4016"/>
    <w:multiLevelType w:val="hybridMultilevel"/>
    <w:tmpl w:val="9D044FAC"/>
    <w:lvl w:ilvl="0" w:tplc="0428E8AA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78604FDB"/>
    <w:multiLevelType w:val="hybridMultilevel"/>
    <w:tmpl w:val="B6789FE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5"/>
  </w:num>
  <w:num w:numId="2">
    <w:abstractNumId w:val="6"/>
  </w:num>
  <w:num w:numId="3">
    <w:abstractNumId w:val="1"/>
  </w:num>
  <w:num w:numId="4">
    <w:abstractNumId w:val="0"/>
  </w:num>
  <w:num w:numId="5">
    <w:abstractNumId w:val="1"/>
    <w:lvlOverride w:ilvl="0">
      <w:startOverride w:val="1"/>
    </w:lvlOverride>
  </w:num>
  <w:num w:numId="6">
    <w:abstractNumId w:val="1"/>
    <w:lvlOverride w:ilvl="0">
      <w:startOverride w:val="1"/>
    </w:lvlOverride>
  </w:num>
  <w:num w:numId="7">
    <w:abstractNumId w:val="2"/>
  </w:num>
  <w:num w:numId="8">
    <w:abstractNumId w:val="4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7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1" w:visibleStyles="1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009"/>
    <w:rsid w:val="001E0877"/>
    <w:rsid w:val="002076DE"/>
    <w:rsid w:val="002B2D13"/>
    <w:rsid w:val="0034721D"/>
    <w:rsid w:val="003910B8"/>
    <w:rsid w:val="003D5BF7"/>
    <w:rsid w:val="003F257D"/>
    <w:rsid w:val="003F6995"/>
    <w:rsid w:val="005A7328"/>
    <w:rsid w:val="005B4009"/>
    <w:rsid w:val="006344A8"/>
    <w:rsid w:val="00734EEC"/>
    <w:rsid w:val="007F04FA"/>
    <w:rsid w:val="00826B2A"/>
    <w:rsid w:val="00AE2A7C"/>
    <w:rsid w:val="00AE3A3D"/>
    <w:rsid w:val="00D60069"/>
    <w:rsid w:val="00D62E01"/>
    <w:rsid w:val="00D661EE"/>
    <w:rsid w:val="00E048B4"/>
    <w:rsid w:val="00F37545"/>
    <w:rsid w:val="00F43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15C07A0"/>
  <w15:docId w15:val="{EC2BFA6E-B98B-4C45-A53F-2340BD73D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19"/>
        <w:szCs w:val="19"/>
        <w:lang w:val="en-US" w:eastAsia="en-US" w:bidi="ar-SA"/>
      </w:rPr>
    </w:rPrDefault>
    <w:pPrDefault>
      <w:pPr>
        <w:spacing w:before="80"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0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5BF7"/>
  </w:style>
  <w:style w:type="paragraph" w:styleId="Heading1">
    <w:name w:val="heading 1"/>
    <w:basedOn w:val="Normal"/>
    <w:uiPriority w:val="9"/>
    <w:qFormat/>
    <w:pPr>
      <w:keepNext/>
      <w:pBdr>
        <w:bottom w:val="double" w:sz="4" w:space="1" w:color="000000" w:themeColor="text1"/>
      </w:pBdr>
      <w:spacing w:before="240"/>
      <w:jc w:val="center"/>
      <w:outlineLvl w:val="0"/>
    </w:pPr>
    <w:rPr>
      <w:rFonts w:asciiTheme="majorHAnsi" w:eastAsiaTheme="majorEastAsia" w:hAnsiTheme="majorHAnsi" w:cs="Arial"/>
      <w:b/>
      <w:bCs/>
      <w:i/>
      <w:kern w:val="32"/>
      <w:sz w:val="28"/>
      <w:szCs w:val="32"/>
    </w:rPr>
  </w:style>
  <w:style w:type="paragraph" w:styleId="Heading2">
    <w:name w:val="heading 2"/>
    <w:basedOn w:val="Normal"/>
    <w:link w:val="Heading2Char"/>
    <w:uiPriority w:val="9"/>
    <w:qFormat/>
    <w:pPr>
      <w:keepNext/>
      <w:outlineLvl w:val="1"/>
    </w:pPr>
    <w:rPr>
      <w:rFonts w:asciiTheme="majorHAnsi" w:eastAsiaTheme="majorEastAsia" w:hAnsiTheme="majorHAnsi" w:cs="Arial"/>
      <w:b/>
      <w:bCs/>
      <w:iCs/>
      <w:szCs w:val="28"/>
    </w:rPr>
  </w:style>
  <w:style w:type="paragraph" w:styleId="Heading3">
    <w:name w:val="heading 3"/>
    <w:basedOn w:val="Normal"/>
    <w:uiPriority w:val="9"/>
    <w:qFormat/>
    <w:rsid w:val="00D62E01"/>
    <w:pPr>
      <w:spacing w:before="0" w:after="120"/>
      <w:jc w:val="right"/>
      <w:outlineLvl w:val="2"/>
    </w:pPr>
    <w:rPr>
      <w:rFonts w:asciiTheme="majorHAnsi" w:eastAsiaTheme="majorEastAsia" w:hAnsiTheme="majorHAnsi"/>
      <w:b/>
      <w:szCs w:val="22"/>
    </w:rPr>
  </w:style>
  <w:style w:type="paragraph" w:styleId="Heading4">
    <w:name w:val="heading 4"/>
    <w:basedOn w:val="Normal"/>
    <w:link w:val="Heading4Char"/>
    <w:uiPriority w:val="9"/>
    <w:unhideWhenUsed/>
    <w:qFormat/>
    <w:rsid w:val="00D60069"/>
    <w:pPr>
      <w:keepNext/>
      <w:spacing w:before="200" w:after="120"/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D60069"/>
    <w:rPr>
      <w:b/>
    </w:rPr>
  </w:style>
  <w:style w:type="paragraph" w:styleId="ListBullet">
    <w:name w:val="List Bullet"/>
    <w:basedOn w:val="Normal"/>
    <w:uiPriority w:val="10"/>
    <w:qFormat/>
    <w:pPr>
      <w:numPr>
        <w:numId w:val="3"/>
      </w:numPr>
      <w:contextualSpacing/>
    </w:pPr>
  </w:style>
  <w:style w:type="table" w:styleId="TableGrid">
    <w:name w:val="Table Grid"/>
    <w:basedOn w:val="Table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pPr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Pr>
      <w:rFonts w:asciiTheme="minorHAnsi" w:hAnsiTheme="minorHAnsi"/>
      <w:sz w:val="19"/>
    </w:rPr>
  </w:style>
  <w:style w:type="paragraph" w:styleId="Footer">
    <w:name w:val="footer"/>
    <w:basedOn w:val="Normal"/>
    <w:link w:val="FooterChar"/>
    <w:uiPriority w:val="99"/>
    <w:unhideWhenUsed/>
    <w:pPr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Pr>
      <w:rFonts w:asciiTheme="minorHAnsi" w:hAnsiTheme="minorHAnsi"/>
      <w:sz w:val="19"/>
    </w:rPr>
  </w:style>
  <w:style w:type="paragraph" w:styleId="Title">
    <w:name w:val="Title"/>
    <w:basedOn w:val="Normal"/>
    <w:link w:val="TitleChar"/>
    <w:uiPriority w:val="1"/>
    <w:qFormat/>
    <w:rsid w:val="001E0877"/>
    <w:pPr>
      <w:spacing w:before="0" w:after="160"/>
      <w:contextualSpacing/>
    </w:pPr>
    <w:rPr>
      <w:rFonts w:asciiTheme="majorHAnsi" w:eastAsiaTheme="majorEastAsia" w:hAnsiTheme="majorHAnsi" w:cstheme="majorBidi"/>
      <w:b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1E0877"/>
    <w:rPr>
      <w:rFonts w:asciiTheme="majorHAnsi" w:eastAsiaTheme="majorEastAsia" w:hAnsiTheme="majorHAnsi" w:cstheme="majorBidi"/>
      <w:b/>
      <w:kern w:val="28"/>
      <w:sz w:val="48"/>
      <w:szCs w:val="56"/>
    </w:rPr>
  </w:style>
  <w:style w:type="table" w:styleId="GridTable1Light">
    <w:name w:val="Grid Table 1 Light"/>
    <w:basedOn w:val="TableNormal"/>
    <w:uiPriority w:val="46"/>
    <w:rsid w:val="00D60069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5">
    <w:name w:val="Plain Table 5"/>
    <w:basedOn w:val="TableNormal"/>
    <w:uiPriority w:val="45"/>
    <w:rsid w:val="00E048B4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AE2A7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E2A7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unhideWhenUsed/>
    <w:qFormat/>
    <w:rsid w:val="003910B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26B2A"/>
    <w:rPr>
      <w:rFonts w:asciiTheme="majorHAnsi" w:eastAsiaTheme="majorEastAsia" w:hAnsiTheme="majorHAnsi" w:cs="Arial"/>
      <w:b/>
      <w:bCs/>
      <w:iCs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xd.adobe.com/view/5f3af11b-d13c-455f-b985-0f0c89d2dd97-0a69/?fullscree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oYVIqshR1TM&amp;list=PLJsdn61ppeYwN47C9H3_P9xwNPc6JDnfu&amp;index=2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59399\AppData\Local\Packages\Microsoft.Office.Desktop_8wekyb3d8bbwe\LocalCache\Roaming\Microsoft\Templates\Informal%20meeting%20minute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127A8C175694FF884834932086E30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35AA88-01E5-4F4C-A97D-C30CFB3E82B0}"/>
      </w:docPartPr>
      <w:docPartBody>
        <w:p w:rsidR="00296540" w:rsidRDefault="000E6BB5">
          <w:pPr>
            <w:pStyle w:val="1127A8C175694FF884834932086E3023"/>
          </w:pPr>
          <w:r>
            <w:t>Minutes</w:t>
          </w:r>
        </w:p>
      </w:docPartBody>
    </w:docPart>
    <w:docPart>
      <w:docPartPr>
        <w:name w:val="D971A71BC6444A37BEF063A80B95CB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E1953C-9C1E-4D98-B551-D9E30EFF6184}"/>
      </w:docPartPr>
      <w:docPartBody>
        <w:p w:rsidR="00296540" w:rsidRDefault="000E6BB5">
          <w:pPr>
            <w:pStyle w:val="D971A71BC6444A37BEF063A80B95CB31"/>
          </w:pPr>
          <w:r>
            <w:t>Other Information</w:t>
          </w:r>
        </w:p>
      </w:docPartBody>
    </w:docPart>
    <w:docPart>
      <w:docPartPr>
        <w:name w:val="46E546210A0545228DBC8D776ACF02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39F9C8-10FF-4938-A837-1B7CFD99D448}"/>
      </w:docPartPr>
      <w:docPartBody>
        <w:p w:rsidR="00296540" w:rsidRDefault="000E6BB5">
          <w:pPr>
            <w:pStyle w:val="46E546210A0545228DBC8D776ACF02F5"/>
          </w:pPr>
          <w:r>
            <w:t>Resources:</w:t>
          </w:r>
        </w:p>
      </w:docPartBody>
    </w:docPart>
    <w:docPart>
      <w:docPartPr>
        <w:name w:val="4FB05363BD2B495EB8C7732201E1FD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4C4A1D-BF87-4CE1-BF72-B6A13B45D500}"/>
      </w:docPartPr>
      <w:docPartBody>
        <w:p w:rsidR="00000000" w:rsidRDefault="00296540" w:rsidP="00296540">
          <w:pPr>
            <w:pStyle w:val="4FB05363BD2B495EB8C7732201E1FD60"/>
          </w:pPr>
          <w:r>
            <w:t>Agenda item:</w:t>
          </w:r>
        </w:p>
      </w:docPartBody>
    </w:docPart>
    <w:docPart>
      <w:docPartPr>
        <w:name w:val="0927F28269C3437982BD645BE878F9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024B32-73F3-41A5-9305-0B206D52F3F4}"/>
      </w:docPartPr>
      <w:docPartBody>
        <w:p w:rsidR="00000000" w:rsidRDefault="00296540" w:rsidP="00296540">
          <w:pPr>
            <w:pStyle w:val="0927F28269C3437982BD645BE878F9BB"/>
          </w:pPr>
          <w:r>
            <w:t>Presenter:</w:t>
          </w:r>
        </w:p>
      </w:docPartBody>
    </w:docPart>
    <w:docPart>
      <w:docPartPr>
        <w:name w:val="5416BFA4EDA14DFABF94D9864C317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C1D4EE-1B25-4200-B457-5C85D360C0A5}"/>
      </w:docPartPr>
      <w:docPartBody>
        <w:p w:rsidR="00000000" w:rsidRDefault="00296540" w:rsidP="00296540">
          <w:pPr>
            <w:pStyle w:val="5416BFA4EDA14DFABF94D9864C317574"/>
          </w:pPr>
          <w:r>
            <w:t>Discussion:</w:t>
          </w:r>
        </w:p>
      </w:docPartBody>
    </w:docPart>
    <w:docPart>
      <w:docPartPr>
        <w:name w:val="93CFD5BF485543B999A6F34DD38BE8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6289CF-6008-4492-A890-30ED77B91A82}"/>
      </w:docPartPr>
      <w:docPartBody>
        <w:p w:rsidR="00000000" w:rsidRDefault="00296540" w:rsidP="00296540">
          <w:pPr>
            <w:pStyle w:val="93CFD5BF485543B999A6F34DD38BE872"/>
          </w:pPr>
          <w:r>
            <w:t>Conclusions:</w:t>
          </w:r>
        </w:p>
      </w:docPartBody>
    </w:docPart>
    <w:docPart>
      <w:docPartPr>
        <w:name w:val="A48D5E55EDE7472D8855D6D6C81997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655204-96AD-453F-98FC-8C2800DB946A}"/>
      </w:docPartPr>
      <w:docPartBody>
        <w:p w:rsidR="00000000" w:rsidRDefault="00296540" w:rsidP="00296540">
          <w:pPr>
            <w:pStyle w:val="A48D5E55EDE7472D8855D6D6C819971F"/>
          </w:pPr>
          <w:r w:rsidRPr="00E048B4">
            <w:t>Meeting called by:</w:t>
          </w:r>
        </w:p>
      </w:docPartBody>
    </w:docPart>
    <w:docPart>
      <w:docPartPr>
        <w:name w:val="6AC77BF4C44044729E38D9D4042D5A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127815-0008-4FCA-9587-19FA0B807AC3}"/>
      </w:docPartPr>
      <w:docPartBody>
        <w:p w:rsidR="00000000" w:rsidRDefault="00296540" w:rsidP="00296540">
          <w:pPr>
            <w:pStyle w:val="6AC77BF4C44044729E38D9D4042D5A52"/>
          </w:pPr>
          <w:r w:rsidRPr="00E048B4">
            <w:t>Type of meeting:</w:t>
          </w:r>
        </w:p>
      </w:docPartBody>
    </w:docPart>
    <w:docPart>
      <w:docPartPr>
        <w:name w:val="6FFA88292ECE4BA7A4DE318614EB43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4D23BC-EF63-4736-8A1D-550A933C6C6C}"/>
      </w:docPartPr>
      <w:docPartBody>
        <w:p w:rsidR="00000000" w:rsidRDefault="00296540" w:rsidP="00296540">
          <w:pPr>
            <w:pStyle w:val="6FFA88292ECE4BA7A4DE318614EB4312"/>
          </w:pPr>
          <w:r>
            <w:t>Attendees: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2E2"/>
    <w:rsid w:val="000E6BB5"/>
    <w:rsid w:val="00296540"/>
    <w:rsid w:val="00AA12E2"/>
    <w:rsid w:val="00D86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FB05363BD2B495EB8C7732201E1FD60">
    <w:name w:val="4FB05363BD2B495EB8C7732201E1FD60"/>
    <w:rsid w:val="00296540"/>
  </w:style>
  <w:style w:type="paragraph" w:customStyle="1" w:styleId="0927F28269C3437982BD645BE878F9BB">
    <w:name w:val="0927F28269C3437982BD645BE878F9BB"/>
    <w:rsid w:val="00296540"/>
  </w:style>
  <w:style w:type="paragraph" w:customStyle="1" w:styleId="5416BFA4EDA14DFABF94D9864C317574">
    <w:name w:val="5416BFA4EDA14DFABF94D9864C317574"/>
    <w:rsid w:val="00296540"/>
  </w:style>
  <w:style w:type="paragraph" w:customStyle="1" w:styleId="93CFD5BF485543B999A6F34DD38BE872">
    <w:name w:val="93CFD5BF485543B999A6F34DD38BE872"/>
    <w:rsid w:val="00296540"/>
  </w:style>
  <w:style w:type="paragraph" w:customStyle="1" w:styleId="789BF85B826B45A6B2AB1A2E1564ADBD">
    <w:name w:val="789BF85B826B45A6B2AB1A2E1564ADBD"/>
  </w:style>
  <w:style w:type="paragraph" w:customStyle="1" w:styleId="A48D5E55EDE7472D8855D6D6C819971F">
    <w:name w:val="A48D5E55EDE7472D8855D6D6C819971F"/>
    <w:rsid w:val="00296540"/>
  </w:style>
  <w:style w:type="paragraph" w:customStyle="1" w:styleId="3A2A8CA9C63740B3B3249D1A98798C53">
    <w:name w:val="3A2A8CA9C63740B3B3249D1A98798C53"/>
  </w:style>
  <w:style w:type="paragraph" w:customStyle="1" w:styleId="6AC77BF4C44044729E38D9D4042D5A52">
    <w:name w:val="6AC77BF4C44044729E38D9D4042D5A52"/>
    <w:rsid w:val="00296540"/>
  </w:style>
  <w:style w:type="paragraph" w:customStyle="1" w:styleId="6FFA88292ECE4BA7A4DE318614EB4312">
    <w:name w:val="6FFA88292ECE4BA7A4DE318614EB4312"/>
    <w:rsid w:val="00296540"/>
  </w:style>
  <w:style w:type="paragraph" w:customStyle="1" w:styleId="C81D44786FEE49BBAE0B59F2CB6BD9CA">
    <w:name w:val="C81D44786FEE49BBAE0B59F2CB6BD9CA"/>
  </w:style>
  <w:style w:type="paragraph" w:customStyle="1" w:styleId="1127A8C175694FF884834932086E3023">
    <w:name w:val="1127A8C175694FF884834932086E3023"/>
  </w:style>
  <w:style w:type="paragraph" w:customStyle="1" w:styleId="7E657AF01E5042C185F870190CD6C8F3">
    <w:name w:val="7E657AF01E5042C185F870190CD6C8F3"/>
  </w:style>
  <w:style w:type="paragraph" w:customStyle="1" w:styleId="028B5B28D38B43D0B7892796EF9E84FB">
    <w:name w:val="028B5B28D38B43D0B7892796EF9E84FB"/>
  </w:style>
  <w:style w:type="paragraph" w:customStyle="1" w:styleId="B9D1F1906B994E078F43FB61A4004E70">
    <w:name w:val="B9D1F1906B994E078F43FB61A4004E70"/>
  </w:style>
  <w:style w:type="paragraph" w:customStyle="1" w:styleId="722ABFE7D2434AA8AA69916801FC8500">
    <w:name w:val="722ABFE7D2434AA8AA69916801FC8500"/>
  </w:style>
  <w:style w:type="paragraph" w:customStyle="1" w:styleId="7130A8D148154884B8058B0E8F1FEA9B">
    <w:name w:val="7130A8D148154884B8058B0E8F1FEA9B"/>
  </w:style>
  <w:style w:type="paragraph" w:customStyle="1" w:styleId="4329F089B8E44F13AF146591E318DBE8">
    <w:name w:val="4329F089B8E44F13AF146591E318DBE8"/>
  </w:style>
  <w:style w:type="paragraph" w:customStyle="1" w:styleId="CD14C097D3B3414891B6C429F6B24519">
    <w:name w:val="CD14C097D3B3414891B6C429F6B24519"/>
  </w:style>
  <w:style w:type="paragraph" w:customStyle="1" w:styleId="983218E2D1014F4EA98161192E88AA0C">
    <w:name w:val="983218E2D1014F4EA98161192E88AA0C"/>
  </w:style>
  <w:style w:type="paragraph" w:customStyle="1" w:styleId="5A778F719A3B4140882419906FE3A876">
    <w:name w:val="5A778F719A3B4140882419906FE3A876"/>
  </w:style>
  <w:style w:type="paragraph" w:customStyle="1" w:styleId="7928C3F70B0942D58DA14A2FE0384D1F">
    <w:name w:val="7928C3F70B0942D58DA14A2FE0384D1F"/>
  </w:style>
  <w:style w:type="paragraph" w:customStyle="1" w:styleId="A3A5CB8ACE194EFBBC2C4EB3BF276831">
    <w:name w:val="A3A5CB8ACE194EFBBC2C4EB3BF276831"/>
  </w:style>
  <w:style w:type="paragraph" w:customStyle="1" w:styleId="BDD5A8C1BD244E39BE16BAD80E5C1804">
    <w:name w:val="BDD5A8C1BD244E39BE16BAD80E5C1804"/>
  </w:style>
  <w:style w:type="paragraph" w:customStyle="1" w:styleId="E7DFDF75FC8147B7835CDCA0A28C2816">
    <w:name w:val="E7DFDF75FC8147B7835CDCA0A28C2816"/>
  </w:style>
  <w:style w:type="paragraph" w:customStyle="1" w:styleId="1B8EE5E42A0849D5992FD6C58CC8614B">
    <w:name w:val="1B8EE5E42A0849D5992FD6C58CC8614B"/>
  </w:style>
  <w:style w:type="paragraph" w:customStyle="1" w:styleId="D971A71BC6444A37BEF063A80B95CB31">
    <w:name w:val="D971A71BC6444A37BEF063A80B95CB31"/>
  </w:style>
  <w:style w:type="paragraph" w:customStyle="1" w:styleId="46E546210A0545228DBC8D776ACF02F5">
    <w:name w:val="46E546210A0545228DBC8D776ACF02F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Informal meeting minutes.dotx</Template>
  <TotalTime>25</TotalTime>
  <Pages>1</Pages>
  <Words>119</Words>
  <Characters>683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Paulette Vazquez Matute</dc:creator>
  <cp:keywords/>
  <dc:description/>
  <cp:lastModifiedBy>Joan Paulette Vazquez Matute</cp:lastModifiedBy>
  <cp:revision>4</cp:revision>
  <dcterms:created xsi:type="dcterms:W3CDTF">2021-06-07T21:20:00Z</dcterms:created>
  <dcterms:modified xsi:type="dcterms:W3CDTF">2021-06-29T00:55:00Z</dcterms:modified>
  <cp:version/>
</cp:coreProperties>
</file>