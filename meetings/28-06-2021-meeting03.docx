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5234A216" w14:textId="77777777" w:rsidTr="001E0877">
        <w:tc>
          <w:tcPr>
            <w:tcW w:w="7650" w:type="dxa"/>
          </w:tcPr>
          <w:p w14:paraId="0A46C014" w14:textId="266C1241" w:rsidR="002B2D13" w:rsidRPr="00D60069" w:rsidRDefault="003910B8">
            <w:pPr>
              <w:pStyle w:val="Title"/>
            </w:pPr>
            <w:r>
              <w:t>Update Meeting</w:t>
            </w:r>
          </w:p>
        </w:tc>
        <w:tc>
          <w:tcPr>
            <w:tcW w:w="2574" w:type="dxa"/>
            <w:vAlign w:val="bottom"/>
          </w:tcPr>
          <w:p w14:paraId="574387B8" w14:textId="42CDBCD0" w:rsidR="00D62E01" w:rsidRPr="00D60069" w:rsidRDefault="00F37545">
            <w:pPr>
              <w:pStyle w:val="Heading3"/>
            </w:pPr>
            <w:r>
              <w:t xml:space="preserve">Saturday, June </w:t>
            </w:r>
            <w:r w:rsidR="00A95238">
              <w:t>28</w:t>
            </w:r>
            <w:r>
              <w:t>, 2021</w:t>
            </w:r>
          </w:p>
          <w:p w14:paraId="54BA907C" w14:textId="1F632020" w:rsidR="00D62E01" w:rsidRPr="00D60069" w:rsidRDefault="00F37545">
            <w:pPr>
              <w:pStyle w:val="Heading3"/>
            </w:pPr>
            <w:r>
              <w:t>1</w:t>
            </w:r>
            <w:r w:rsidR="00A95238">
              <w:t>2</w:t>
            </w:r>
            <w:r>
              <w:t>:00</w:t>
            </w:r>
          </w:p>
          <w:p w14:paraId="1445BB71" w14:textId="3802239C" w:rsidR="002B2D13" w:rsidRPr="00D60069" w:rsidRDefault="00F37545" w:rsidP="00D62E01">
            <w:pPr>
              <w:pStyle w:val="Heading3"/>
            </w:pPr>
            <w:r>
              <w:t>Virtual meeting</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2B2D13" w:rsidRPr="00D60069" w14:paraId="43EF954F" w14:textId="77777777" w:rsidTr="00E048B4">
        <w:sdt>
          <w:sdtPr>
            <w:id w:val="834805806"/>
            <w:placeholder>
              <w:docPart w:val="789BF85B826B45A6B2AB1A2E1564ADBD"/>
            </w:placeholder>
            <w:temporary/>
            <w:showingPlcHdr/>
            <w15:appearance w15:val="hidden"/>
          </w:sdtPr>
          <w:sdtEndPr/>
          <w:sdtContent>
            <w:tc>
              <w:tcPr>
                <w:tcW w:w="1946" w:type="dxa"/>
                <w:tcMar>
                  <w:top w:w="144" w:type="dxa"/>
                </w:tcMar>
              </w:tcPr>
              <w:p w14:paraId="483AFD22" w14:textId="77777777" w:rsidR="002B2D13" w:rsidRPr="00D60069" w:rsidRDefault="006344A8" w:rsidP="00D60069">
                <w:pPr>
                  <w:pStyle w:val="Heading2"/>
                  <w:spacing w:after="80"/>
                  <w:outlineLvl w:val="1"/>
                </w:pPr>
                <w:r w:rsidRPr="00D60069">
                  <w:t>Meeting called by:</w:t>
                </w:r>
              </w:p>
            </w:tc>
          </w:sdtContent>
        </w:sdt>
        <w:tc>
          <w:tcPr>
            <w:tcW w:w="3184" w:type="dxa"/>
            <w:tcMar>
              <w:top w:w="144" w:type="dxa"/>
            </w:tcMar>
          </w:tcPr>
          <w:p w14:paraId="1A0DE4B6" w14:textId="0F2358E8" w:rsidR="002B2D13" w:rsidRPr="00D60069" w:rsidRDefault="00DC26E9" w:rsidP="00D60069">
            <w:pPr>
              <w:spacing w:after="80"/>
            </w:pPr>
            <w:r>
              <w:t>Josué Dávalos</w:t>
            </w:r>
          </w:p>
        </w:tc>
        <w:tc>
          <w:tcPr>
            <w:tcW w:w="1779" w:type="dxa"/>
            <w:tcMar>
              <w:top w:w="144" w:type="dxa"/>
            </w:tcMar>
          </w:tcPr>
          <w:p w14:paraId="220BC80D" w14:textId="77777777" w:rsidR="002B2D13" w:rsidRPr="00D60069" w:rsidRDefault="0042793E" w:rsidP="00D60069">
            <w:pPr>
              <w:pStyle w:val="Heading2"/>
              <w:spacing w:after="80"/>
              <w:outlineLvl w:val="1"/>
            </w:pPr>
            <w:sdt>
              <w:sdtPr>
                <w:id w:val="-442851289"/>
                <w:placeholder>
                  <w:docPart w:val="3A2A8CA9C63740B3B3249D1A98798C53"/>
                </w:placeholder>
                <w:temporary/>
                <w:showingPlcHdr/>
                <w15:appearance w15:val="hidden"/>
              </w:sdtPr>
              <w:sdtEndPr/>
              <w:sdtContent>
                <w:r w:rsidR="006344A8" w:rsidRPr="00D60069">
                  <w:t>Type of meeting:</w:t>
                </w:r>
              </w:sdtContent>
            </w:sdt>
          </w:p>
        </w:tc>
        <w:tc>
          <w:tcPr>
            <w:tcW w:w="3315" w:type="dxa"/>
            <w:tcMar>
              <w:top w:w="144" w:type="dxa"/>
            </w:tcMar>
          </w:tcPr>
          <w:p w14:paraId="39065B76" w14:textId="4A349D80" w:rsidR="002B2D13" w:rsidRPr="00D60069" w:rsidRDefault="00DC26E9" w:rsidP="00D60069">
            <w:pPr>
              <w:spacing w:after="80"/>
            </w:pPr>
            <w:r>
              <w:t>Sprint 01</w:t>
            </w: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A95238" w14:paraId="1F0F866D" w14:textId="77777777" w:rsidTr="00E048B4">
        <w:tc>
          <w:tcPr>
            <w:tcW w:w="1980" w:type="dxa"/>
            <w:tcMar>
              <w:top w:w="144" w:type="dxa"/>
            </w:tcMar>
          </w:tcPr>
          <w:p w14:paraId="1F5C3FF8" w14:textId="77777777" w:rsidR="002B2D13" w:rsidRPr="00D60069" w:rsidRDefault="0042793E">
            <w:pPr>
              <w:pStyle w:val="Heading2"/>
            </w:pPr>
            <w:sdt>
              <w:sdtPr>
                <w:id w:val="1643469904"/>
                <w:placeholder>
                  <w:docPart w:val="C81D44786FEE49BBAE0B59F2CB6BD9CA"/>
                </w:placeholder>
                <w:temporary/>
                <w:showingPlcHdr/>
                <w15:appearance w15:val="hidden"/>
              </w:sdtPr>
              <w:sdtEndPr/>
              <w:sdtContent>
                <w:r w:rsidR="006344A8" w:rsidRPr="00D60069">
                  <w:t>Attendees:</w:t>
                </w:r>
              </w:sdtContent>
            </w:sdt>
          </w:p>
        </w:tc>
        <w:tc>
          <w:tcPr>
            <w:tcW w:w="8244" w:type="dxa"/>
            <w:tcMar>
              <w:top w:w="144" w:type="dxa"/>
            </w:tcMar>
          </w:tcPr>
          <w:p w14:paraId="310EC7B0" w14:textId="1B80A684" w:rsidR="002B2D13" w:rsidRPr="00F37545" w:rsidRDefault="00F37545" w:rsidP="00D62E01">
            <w:pPr>
              <w:rPr>
                <w:lang w:val="es-419"/>
              </w:rPr>
            </w:pPr>
            <w:r w:rsidRPr="00F37545">
              <w:rPr>
                <w:lang w:val="es-419"/>
              </w:rPr>
              <w:t>Josué Dávalos</w:t>
            </w:r>
            <w:r>
              <w:rPr>
                <w:lang w:val="es-419"/>
              </w:rPr>
              <w:t xml:space="preserve">, Robert Moreno, </w:t>
            </w:r>
            <w:r w:rsidR="00A95238">
              <w:rPr>
                <w:lang w:val="es-419"/>
              </w:rPr>
              <w:t>Juan Antonio Plaza</w:t>
            </w:r>
          </w:p>
        </w:tc>
      </w:tr>
    </w:tbl>
    <w:sdt>
      <w:sdtPr>
        <w:id w:val="-2901889"/>
        <w:placeholder>
          <w:docPart w:val="1127A8C175694FF884834932086E3023"/>
        </w:placeholder>
        <w:temporary/>
        <w:showingPlcHdr/>
        <w15:appearance w15:val="hidden"/>
      </w:sdtPr>
      <w:sdtEndPr/>
      <w:sdtContent>
        <w:p w14:paraId="6608570A"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6838401F" w14:textId="77777777" w:rsidTr="00D62E01">
        <w:tc>
          <w:tcPr>
            <w:tcW w:w="1620" w:type="dxa"/>
          </w:tcPr>
          <w:bookmarkStart w:id="0" w:name="MinuteItems"/>
          <w:bookmarkStart w:id="1" w:name="MinuteTopicSection"/>
          <w:bookmarkEnd w:id="0"/>
          <w:p w14:paraId="69000434" w14:textId="77777777" w:rsidR="002B2D13" w:rsidRPr="00D60069" w:rsidRDefault="0042793E">
            <w:pPr>
              <w:pStyle w:val="Heading2"/>
            </w:pPr>
            <w:sdt>
              <w:sdtPr>
                <w:id w:val="90904773"/>
                <w:placeholder>
                  <w:docPart w:val="7E657AF01E5042C185F870190CD6C8F3"/>
                </w:placeholder>
                <w:temporary/>
                <w:showingPlcHdr/>
                <w15:appearance w15:val="hidden"/>
              </w:sdtPr>
              <w:sdtEndPr/>
              <w:sdtContent>
                <w:r w:rsidR="006344A8" w:rsidRPr="00D60069">
                  <w:t>Agenda item:</w:t>
                </w:r>
              </w:sdtContent>
            </w:sdt>
          </w:p>
        </w:tc>
        <w:tc>
          <w:tcPr>
            <w:tcW w:w="4970" w:type="dxa"/>
          </w:tcPr>
          <w:p w14:paraId="40AE3C79" w14:textId="39FF9078" w:rsidR="002B2D13" w:rsidRPr="00D60069" w:rsidRDefault="00AE2A7C">
            <w:r>
              <w:t>01</w:t>
            </w:r>
          </w:p>
        </w:tc>
        <w:tc>
          <w:tcPr>
            <w:tcW w:w="1324" w:type="dxa"/>
          </w:tcPr>
          <w:p w14:paraId="7752B1EA" w14:textId="77777777" w:rsidR="002B2D13" w:rsidRPr="00D60069" w:rsidRDefault="0042793E">
            <w:pPr>
              <w:pStyle w:val="Heading2"/>
            </w:pPr>
            <w:sdt>
              <w:sdtPr>
                <w:id w:val="1737199064"/>
                <w:placeholder>
                  <w:docPart w:val="028B5B28D38B43D0B7892796EF9E84FB"/>
                </w:placeholder>
                <w:temporary/>
                <w:showingPlcHdr/>
                <w15:appearance w15:val="hidden"/>
              </w:sdtPr>
              <w:sdtEndPr/>
              <w:sdtContent>
                <w:r w:rsidR="006344A8" w:rsidRPr="00D60069">
                  <w:t>Presenter:</w:t>
                </w:r>
              </w:sdtContent>
            </w:sdt>
          </w:p>
        </w:tc>
        <w:tc>
          <w:tcPr>
            <w:tcW w:w="2310" w:type="dxa"/>
          </w:tcPr>
          <w:p w14:paraId="3A80548C" w14:textId="46C8ADF2" w:rsidR="002B2D13" w:rsidRPr="00D9145F" w:rsidRDefault="00D9145F">
            <w:pPr>
              <w:rPr>
                <w:lang w:val="es-419"/>
              </w:rPr>
            </w:pPr>
            <w:r>
              <w:t>Josué Dávalos</w:t>
            </w:r>
          </w:p>
        </w:tc>
      </w:tr>
    </w:tbl>
    <w:p w14:paraId="5100C71E" w14:textId="77777777" w:rsidR="002B2D13" w:rsidRPr="00D60069" w:rsidRDefault="0042793E">
      <w:pPr>
        <w:pStyle w:val="Heading4"/>
      </w:pPr>
      <w:sdt>
        <w:sdtPr>
          <w:id w:val="-391195506"/>
          <w:placeholder>
            <w:docPart w:val="B9D1F1906B994E078F43FB61A4004E70"/>
          </w:placeholder>
          <w:temporary/>
          <w:showingPlcHdr/>
          <w15:appearance w15:val="hidden"/>
        </w:sdtPr>
        <w:sdtEndPr/>
        <w:sdtContent>
          <w:r w:rsidR="006344A8" w:rsidRPr="00D60069">
            <w:t>Discussion:</w:t>
          </w:r>
        </w:sdtContent>
      </w:sdt>
    </w:p>
    <w:p w14:paraId="25E3AC48" w14:textId="639EBDDA" w:rsidR="002B2D13" w:rsidRPr="00D60069" w:rsidRDefault="00D9145F">
      <w:r>
        <w:t>User stories</w:t>
      </w:r>
    </w:p>
    <w:p w14:paraId="2A550C97" w14:textId="77777777" w:rsidR="002B2D13" w:rsidRPr="00D60069" w:rsidRDefault="0042793E">
      <w:pPr>
        <w:pStyle w:val="Heading4"/>
      </w:pPr>
      <w:sdt>
        <w:sdtPr>
          <w:id w:val="1574465788"/>
          <w:placeholder>
            <w:docPart w:val="722ABFE7D2434AA8AA69916801FC8500"/>
          </w:placeholder>
          <w:temporary/>
          <w:showingPlcHdr/>
          <w15:appearance w15:val="hidden"/>
        </w:sdtPr>
        <w:sdtEndPr/>
        <w:sdtContent>
          <w:r w:rsidR="006344A8" w:rsidRPr="00D60069">
            <w:t>Conclusions:</w:t>
          </w:r>
        </w:sdtContent>
      </w:sdt>
    </w:p>
    <w:p w14:paraId="1BD0CCCE" w14:textId="2668637C" w:rsidR="002B2D13" w:rsidRPr="00D60069" w:rsidRDefault="00D9145F" w:rsidP="00D9145F">
      <w:r>
        <w:t>The user stories we have are fine, but we need to focus on more complex things. Try to make stories that indicate well how you will integrate with date and not collide with these services that you already offer. Something that as a date trade would not contribute much because it already exists. But maybe it could help you to know usability metrics. Clicks, number of visits per day</w:t>
      </w:r>
      <w:r>
        <w:t>, etc.</w:t>
      </w:r>
    </w:p>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2B63B009" w14:textId="77777777" w:rsidTr="00D62E01">
        <w:tc>
          <w:tcPr>
            <w:tcW w:w="1620" w:type="dxa"/>
          </w:tcPr>
          <w:bookmarkEnd w:id="1"/>
          <w:p w14:paraId="42537486" w14:textId="77777777" w:rsidR="00D62E01" w:rsidRPr="00D60069" w:rsidRDefault="0042793E" w:rsidP="006344A8">
            <w:pPr>
              <w:pStyle w:val="Heading2"/>
            </w:pPr>
            <w:sdt>
              <w:sdtPr>
                <w:id w:val="113951409"/>
                <w:placeholder>
                  <w:docPart w:val="7130A8D148154884B8058B0E8F1FEA9B"/>
                </w:placeholder>
                <w:temporary/>
                <w:showingPlcHdr/>
                <w15:appearance w15:val="hidden"/>
              </w:sdtPr>
              <w:sdtEndPr/>
              <w:sdtContent>
                <w:r w:rsidR="00D62E01" w:rsidRPr="00D60069">
                  <w:t>Agenda item:</w:t>
                </w:r>
              </w:sdtContent>
            </w:sdt>
          </w:p>
        </w:tc>
        <w:tc>
          <w:tcPr>
            <w:tcW w:w="4970" w:type="dxa"/>
          </w:tcPr>
          <w:p w14:paraId="16AA1E49" w14:textId="32701A67" w:rsidR="00D62E01" w:rsidRPr="00D60069" w:rsidRDefault="00AE2A7C" w:rsidP="006344A8">
            <w:r>
              <w:t>02</w:t>
            </w:r>
          </w:p>
        </w:tc>
        <w:tc>
          <w:tcPr>
            <w:tcW w:w="1324" w:type="dxa"/>
          </w:tcPr>
          <w:p w14:paraId="175895B0" w14:textId="77777777" w:rsidR="00D62E01" w:rsidRPr="00D60069" w:rsidRDefault="0042793E" w:rsidP="006344A8">
            <w:pPr>
              <w:pStyle w:val="Heading2"/>
            </w:pPr>
            <w:sdt>
              <w:sdtPr>
                <w:id w:val="1072624145"/>
                <w:placeholder>
                  <w:docPart w:val="4329F089B8E44F13AF146591E318DBE8"/>
                </w:placeholder>
                <w:temporary/>
                <w:showingPlcHdr/>
                <w15:appearance w15:val="hidden"/>
              </w:sdtPr>
              <w:sdtEndPr/>
              <w:sdtContent>
                <w:r w:rsidR="00D62E01" w:rsidRPr="00D60069">
                  <w:t>Presenter:</w:t>
                </w:r>
              </w:sdtContent>
            </w:sdt>
          </w:p>
        </w:tc>
        <w:tc>
          <w:tcPr>
            <w:tcW w:w="2310" w:type="dxa"/>
          </w:tcPr>
          <w:p w14:paraId="3C733922" w14:textId="1960D9F8" w:rsidR="00D62E01" w:rsidRPr="00AE2A7C" w:rsidRDefault="00D9145F" w:rsidP="006344A8">
            <w:pPr>
              <w:rPr>
                <w:lang w:val="es-419"/>
              </w:rPr>
            </w:pPr>
            <w:r>
              <w:t>Robert Moreno</w:t>
            </w:r>
          </w:p>
        </w:tc>
      </w:tr>
    </w:tbl>
    <w:p w14:paraId="2A650537" w14:textId="77777777" w:rsidR="00D62E01" w:rsidRPr="00D60069" w:rsidRDefault="0042793E" w:rsidP="00D62E01">
      <w:pPr>
        <w:pStyle w:val="Heading4"/>
      </w:pPr>
      <w:sdt>
        <w:sdtPr>
          <w:id w:val="1495455185"/>
          <w:placeholder>
            <w:docPart w:val="CD14C097D3B3414891B6C429F6B24519"/>
          </w:placeholder>
          <w:temporary/>
          <w:showingPlcHdr/>
          <w15:appearance w15:val="hidden"/>
        </w:sdtPr>
        <w:sdtEndPr/>
        <w:sdtContent>
          <w:r w:rsidR="00D62E01" w:rsidRPr="00D60069">
            <w:t>Discussion:</w:t>
          </w:r>
        </w:sdtContent>
      </w:sdt>
    </w:p>
    <w:p w14:paraId="0085CE73" w14:textId="2C46366F" w:rsidR="00D62E01" w:rsidRPr="00D60069" w:rsidRDefault="00AE2A7C" w:rsidP="00D62E01">
      <w:r>
        <w:t>Prototype presentation</w:t>
      </w:r>
    </w:p>
    <w:p w14:paraId="284DBF7C" w14:textId="77777777" w:rsidR="00D62E01" w:rsidRPr="00D60069" w:rsidRDefault="0042793E" w:rsidP="00D62E01">
      <w:pPr>
        <w:pStyle w:val="Heading4"/>
      </w:pPr>
      <w:sdt>
        <w:sdtPr>
          <w:id w:val="-1295436725"/>
          <w:placeholder>
            <w:docPart w:val="983218E2D1014F4EA98161192E88AA0C"/>
          </w:placeholder>
          <w:temporary/>
          <w:showingPlcHdr/>
          <w15:appearance w15:val="hidden"/>
        </w:sdtPr>
        <w:sdtEndPr/>
        <w:sdtContent>
          <w:r w:rsidR="00D62E01" w:rsidRPr="00D60069">
            <w:t>Conclusions:</w:t>
          </w:r>
        </w:sdtContent>
      </w:sdt>
    </w:p>
    <w:p w14:paraId="49B7CA3E" w14:textId="6EBC7A8E" w:rsidR="00D62E01" w:rsidRPr="00D60069" w:rsidRDefault="00D9145F" w:rsidP="00D62E01">
      <w:r>
        <w:t>The prototype or application that we develop is a bit badly focused, because we try to make an mvp encompassing many things, instead of focusing on something even though it is smaller, it is more well thought out, developed and extensible. For example, thinking that there is a delivery method in the models does not necessarily indicate that there will be home delivery. But even if it is "Come to pick up the premises" it is still a delivery method, and it should be modeled like that.</w:t>
      </w:r>
    </w:p>
    <w:p w14:paraId="3A634EB4" w14:textId="77777777" w:rsidR="002B2D13" w:rsidRPr="00D60069" w:rsidRDefault="0042793E">
      <w:pPr>
        <w:pStyle w:val="Heading1"/>
      </w:pPr>
      <w:sdt>
        <w:sdtPr>
          <w:id w:val="-1794281877"/>
          <w:placeholder>
            <w:docPart w:val="D971A71BC6444A37BEF063A80B95CB31"/>
          </w:placeholder>
          <w:temporary/>
          <w:showingPlcHdr/>
          <w15:appearance w15:val="hidden"/>
        </w:sdtPr>
        <w:sdtEndPr/>
        <w:sdtContent>
          <w:r w:rsidR="006344A8" w:rsidRPr="00D60069">
            <w:t>Other Information</w:t>
          </w:r>
        </w:sdtContent>
      </w:sdt>
    </w:p>
    <w:p w14:paraId="4DC65BC0" w14:textId="77777777" w:rsidR="002B2D13" w:rsidRPr="00D60069" w:rsidRDefault="0042793E">
      <w:pPr>
        <w:pStyle w:val="Heading4"/>
      </w:pPr>
      <w:sdt>
        <w:sdtPr>
          <w:id w:val="-671956156"/>
          <w:placeholder>
            <w:docPart w:val="46E546210A0545228DBC8D776ACF02F5"/>
          </w:placeholder>
          <w:temporary/>
          <w:showingPlcHdr/>
          <w15:appearance w15:val="hidden"/>
        </w:sdtPr>
        <w:sdtEndPr/>
        <w:sdtContent>
          <w:r w:rsidR="006344A8" w:rsidRPr="00D60069">
            <w:t>Resources:</w:t>
          </w:r>
        </w:sdtContent>
      </w:sdt>
    </w:p>
    <w:p w14:paraId="2078111D" w14:textId="37BA3EC9" w:rsidR="00DC26E9" w:rsidRDefault="00AE2A7C" w:rsidP="003910B8">
      <w:pPr>
        <w:pStyle w:val="ListParagraph"/>
        <w:numPr>
          <w:ilvl w:val="0"/>
          <w:numId w:val="9"/>
        </w:numPr>
      </w:pPr>
      <w:r>
        <w:t xml:space="preserve">Meeting video: </w:t>
      </w:r>
      <w:hyperlink r:id="rId7" w:history="1">
        <w:r w:rsidR="00DC26E9" w:rsidRPr="00DC742B">
          <w:rPr>
            <w:rStyle w:val="Hyperlink"/>
          </w:rPr>
          <w:t>https://www.youtube.com/watch?v=ZLXzXn48JzI&amp;list=PLJsdn61ppeYwN47C9H3_P9xwNPc6JDnfu&amp;index=4</w:t>
        </w:r>
      </w:hyperlink>
    </w:p>
    <w:p w14:paraId="07CB39DD" w14:textId="05B07B22" w:rsidR="00AE2A7C" w:rsidRDefault="00AE2A7C" w:rsidP="003910B8">
      <w:pPr>
        <w:pStyle w:val="ListParagraph"/>
        <w:numPr>
          <w:ilvl w:val="0"/>
          <w:numId w:val="9"/>
        </w:numPr>
      </w:pPr>
      <w:r>
        <w:t>Prototype</w:t>
      </w:r>
    </w:p>
    <w:p w14:paraId="320F7654" w14:textId="6D3AE2D5" w:rsidR="00DC26E9" w:rsidRDefault="00DC26E9" w:rsidP="00DC26E9">
      <w:pPr>
        <w:pStyle w:val="ListParagraph"/>
        <w:numPr>
          <w:ilvl w:val="1"/>
          <w:numId w:val="9"/>
        </w:numPr>
      </w:pPr>
      <w:r>
        <w:t xml:space="preserve">Mobile: </w:t>
      </w:r>
      <w:hyperlink r:id="rId8" w:history="1">
        <w:r w:rsidRPr="00DC742B">
          <w:rPr>
            <w:rStyle w:val="Hyperlink"/>
          </w:rPr>
          <w:t>https://xd.adobe.com/view/04f39ce9-40cd-4945-a11d-a8ece7f099fd-51a0/?fullscreen</w:t>
        </w:r>
      </w:hyperlink>
    </w:p>
    <w:p w14:paraId="711EABDC" w14:textId="55E53E9B" w:rsidR="00DC26E9" w:rsidRPr="00D60069" w:rsidRDefault="00DC26E9" w:rsidP="00DC26E9">
      <w:pPr>
        <w:pStyle w:val="ListParagraph"/>
        <w:numPr>
          <w:ilvl w:val="1"/>
          <w:numId w:val="9"/>
        </w:numPr>
      </w:pPr>
      <w:r>
        <w:t xml:space="preserve">Video web app: </w:t>
      </w:r>
      <w:hyperlink r:id="rId9" w:history="1">
        <w:r w:rsidRPr="00DC742B">
          <w:rPr>
            <w:rStyle w:val="Hyperlink"/>
          </w:rPr>
          <w:t>https://youtu.be/yCZqQP1Y0ts</w:t>
        </w:r>
      </w:hyperlink>
      <w:r>
        <w:t xml:space="preserve"> </w:t>
      </w:r>
    </w:p>
    <w:p w14:paraId="7FA89A1D" w14:textId="1B052068" w:rsidR="002B2D13" w:rsidRPr="00D60069" w:rsidRDefault="002B2D13"/>
    <w:sectPr w:rsidR="002B2D13" w:rsidRPr="00D60069">
      <w:footerReference w:type="default" r:id="rId10"/>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99E43" w14:textId="77777777" w:rsidR="0042793E" w:rsidRDefault="0042793E">
      <w:pPr>
        <w:spacing w:before="0" w:after="0"/>
      </w:pPr>
      <w:r>
        <w:separator/>
      </w:r>
    </w:p>
  </w:endnote>
  <w:endnote w:type="continuationSeparator" w:id="0">
    <w:p w14:paraId="2F3755F1" w14:textId="77777777" w:rsidR="0042793E" w:rsidRDefault="004279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736CDC27"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67EB" w14:textId="77777777" w:rsidR="0042793E" w:rsidRDefault="0042793E">
      <w:pPr>
        <w:spacing w:before="0" w:after="0"/>
      </w:pPr>
      <w:r>
        <w:separator/>
      </w:r>
    </w:p>
  </w:footnote>
  <w:footnote w:type="continuationSeparator" w:id="0">
    <w:p w14:paraId="32761A89" w14:textId="77777777" w:rsidR="0042793E" w:rsidRDefault="0042793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7FC30E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2EB80840"/>
    <w:multiLevelType w:val="hybridMultilevel"/>
    <w:tmpl w:val="67B0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90AEC"/>
    <w:multiLevelType w:val="hybridMultilevel"/>
    <w:tmpl w:val="4D2E3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2679F"/>
    <w:multiLevelType w:val="hybridMultilevel"/>
    <w:tmpl w:val="23980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09"/>
    <w:rsid w:val="001E0877"/>
    <w:rsid w:val="002076DE"/>
    <w:rsid w:val="002B2D13"/>
    <w:rsid w:val="0034721D"/>
    <w:rsid w:val="003910B8"/>
    <w:rsid w:val="003D5BF7"/>
    <w:rsid w:val="003F257D"/>
    <w:rsid w:val="0042793E"/>
    <w:rsid w:val="005A7328"/>
    <w:rsid w:val="005B4009"/>
    <w:rsid w:val="006344A8"/>
    <w:rsid w:val="00734EEC"/>
    <w:rsid w:val="007F04FA"/>
    <w:rsid w:val="00A95238"/>
    <w:rsid w:val="00AE2A7C"/>
    <w:rsid w:val="00D60069"/>
    <w:rsid w:val="00D62E01"/>
    <w:rsid w:val="00D661EE"/>
    <w:rsid w:val="00D9145F"/>
    <w:rsid w:val="00DC26E9"/>
    <w:rsid w:val="00E048B4"/>
    <w:rsid w:val="00F37545"/>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C07A0"/>
  <w15:docId w15:val="{EC2BFA6E-B98B-4C45-A53F-2340BD73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E2A7C"/>
    <w:rPr>
      <w:color w:val="0000FF" w:themeColor="hyperlink"/>
      <w:u w:val="single"/>
    </w:rPr>
  </w:style>
  <w:style w:type="character" w:styleId="UnresolvedMention">
    <w:name w:val="Unresolved Mention"/>
    <w:basedOn w:val="DefaultParagraphFont"/>
    <w:uiPriority w:val="99"/>
    <w:semiHidden/>
    <w:unhideWhenUsed/>
    <w:rsid w:val="00AE2A7C"/>
    <w:rPr>
      <w:color w:val="605E5C"/>
      <w:shd w:val="clear" w:color="auto" w:fill="E1DFDD"/>
    </w:rPr>
  </w:style>
  <w:style w:type="paragraph" w:styleId="ListParagraph">
    <w:name w:val="List Paragraph"/>
    <w:basedOn w:val="Normal"/>
    <w:uiPriority w:val="34"/>
    <w:unhideWhenUsed/>
    <w:qFormat/>
    <w:rsid w:val="00391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04f39ce9-40cd-4945-a11d-a8ece7f099fd-51a0/?fullscre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ZLXzXn48JzI&amp;list=PLJsdn61ppeYwN47C9H3_P9xwNPc6JDnfu&amp;index=4"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yCZqQP1Y0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9399\AppData\Local\Packages\Microsoft.Office.Desktop_8wekyb3d8bbwe\LocalCache\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9BF85B826B45A6B2AB1A2E1564ADBD"/>
        <w:category>
          <w:name w:val="General"/>
          <w:gallery w:val="placeholder"/>
        </w:category>
        <w:types>
          <w:type w:val="bbPlcHdr"/>
        </w:types>
        <w:behaviors>
          <w:behavior w:val="content"/>
        </w:behaviors>
        <w:guid w:val="{1A96CC76-163E-47D5-90B5-D6AA7610247A}"/>
      </w:docPartPr>
      <w:docPartBody>
        <w:p w:rsidR="00921801" w:rsidRDefault="000E6BB5">
          <w:pPr>
            <w:pStyle w:val="789BF85B826B45A6B2AB1A2E1564ADBD"/>
          </w:pPr>
          <w:r w:rsidRPr="00E048B4">
            <w:t>Meeting called by:</w:t>
          </w:r>
        </w:p>
      </w:docPartBody>
    </w:docPart>
    <w:docPart>
      <w:docPartPr>
        <w:name w:val="3A2A8CA9C63740B3B3249D1A98798C53"/>
        <w:category>
          <w:name w:val="General"/>
          <w:gallery w:val="placeholder"/>
        </w:category>
        <w:types>
          <w:type w:val="bbPlcHdr"/>
        </w:types>
        <w:behaviors>
          <w:behavior w:val="content"/>
        </w:behaviors>
        <w:guid w:val="{02721190-5827-4AA7-9366-80035A3D0E46}"/>
      </w:docPartPr>
      <w:docPartBody>
        <w:p w:rsidR="00921801" w:rsidRDefault="000E6BB5">
          <w:pPr>
            <w:pStyle w:val="3A2A8CA9C63740B3B3249D1A98798C53"/>
          </w:pPr>
          <w:r w:rsidRPr="00E048B4">
            <w:t>Type of meeting:</w:t>
          </w:r>
        </w:p>
      </w:docPartBody>
    </w:docPart>
    <w:docPart>
      <w:docPartPr>
        <w:name w:val="C81D44786FEE49BBAE0B59F2CB6BD9CA"/>
        <w:category>
          <w:name w:val="General"/>
          <w:gallery w:val="placeholder"/>
        </w:category>
        <w:types>
          <w:type w:val="bbPlcHdr"/>
        </w:types>
        <w:behaviors>
          <w:behavior w:val="content"/>
        </w:behaviors>
        <w:guid w:val="{5884AEB1-6C8E-4FF5-A185-925D32A7E4D1}"/>
      </w:docPartPr>
      <w:docPartBody>
        <w:p w:rsidR="00921801" w:rsidRDefault="000E6BB5">
          <w:pPr>
            <w:pStyle w:val="C81D44786FEE49BBAE0B59F2CB6BD9CA"/>
          </w:pPr>
          <w:r>
            <w:t>Attendees:</w:t>
          </w:r>
        </w:p>
      </w:docPartBody>
    </w:docPart>
    <w:docPart>
      <w:docPartPr>
        <w:name w:val="1127A8C175694FF884834932086E3023"/>
        <w:category>
          <w:name w:val="General"/>
          <w:gallery w:val="placeholder"/>
        </w:category>
        <w:types>
          <w:type w:val="bbPlcHdr"/>
        </w:types>
        <w:behaviors>
          <w:behavior w:val="content"/>
        </w:behaviors>
        <w:guid w:val="{5E35AA88-01E5-4F4C-A97D-C30CFB3E82B0}"/>
      </w:docPartPr>
      <w:docPartBody>
        <w:p w:rsidR="00921801" w:rsidRDefault="000E6BB5">
          <w:pPr>
            <w:pStyle w:val="1127A8C175694FF884834932086E3023"/>
          </w:pPr>
          <w:r>
            <w:t>Minutes</w:t>
          </w:r>
        </w:p>
      </w:docPartBody>
    </w:docPart>
    <w:docPart>
      <w:docPartPr>
        <w:name w:val="7E657AF01E5042C185F870190CD6C8F3"/>
        <w:category>
          <w:name w:val="General"/>
          <w:gallery w:val="placeholder"/>
        </w:category>
        <w:types>
          <w:type w:val="bbPlcHdr"/>
        </w:types>
        <w:behaviors>
          <w:behavior w:val="content"/>
        </w:behaviors>
        <w:guid w:val="{B7D1D83F-1200-4263-9A35-F4FD7D76CC32}"/>
      </w:docPartPr>
      <w:docPartBody>
        <w:p w:rsidR="00921801" w:rsidRDefault="000E6BB5">
          <w:pPr>
            <w:pStyle w:val="7E657AF01E5042C185F870190CD6C8F3"/>
          </w:pPr>
          <w:r>
            <w:t>Agenda item:</w:t>
          </w:r>
        </w:p>
      </w:docPartBody>
    </w:docPart>
    <w:docPart>
      <w:docPartPr>
        <w:name w:val="028B5B28D38B43D0B7892796EF9E84FB"/>
        <w:category>
          <w:name w:val="General"/>
          <w:gallery w:val="placeholder"/>
        </w:category>
        <w:types>
          <w:type w:val="bbPlcHdr"/>
        </w:types>
        <w:behaviors>
          <w:behavior w:val="content"/>
        </w:behaviors>
        <w:guid w:val="{B6FEF7F3-10AF-4991-8917-533766A4D00E}"/>
      </w:docPartPr>
      <w:docPartBody>
        <w:p w:rsidR="00921801" w:rsidRDefault="000E6BB5">
          <w:pPr>
            <w:pStyle w:val="028B5B28D38B43D0B7892796EF9E84FB"/>
          </w:pPr>
          <w:r>
            <w:t>Presenter:</w:t>
          </w:r>
        </w:p>
      </w:docPartBody>
    </w:docPart>
    <w:docPart>
      <w:docPartPr>
        <w:name w:val="B9D1F1906B994E078F43FB61A4004E70"/>
        <w:category>
          <w:name w:val="General"/>
          <w:gallery w:val="placeholder"/>
        </w:category>
        <w:types>
          <w:type w:val="bbPlcHdr"/>
        </w:types>
        <w:behaviors>
          <w:behavior w:val="content"/>
        </w:behaviors>
        <w:guid w:val="{654ECC18-893A-42C0-9D18-BDA3C2DAA495}"/>
      </w:docPartPr>
      <w:docPartBody>
        <w:p w:rsidR="00921801" w:rsidRDefault="000E6BB5">
          <w:pPr>
            <w:pStyle w:val="B9D1F1906B994E078F43FB61A4004E70"/>
          </w:pPr>
          <w:r>
            <w:t>Discussion:</w:t>
          </w:r>
        </w:p>
      </w:docPartBody>
    </w:docPart>
    <w:docPart>
      <w:docPartPr>
        <w:name w:val="722ABFE7D2434AA8AA69916801FC8500"/>
        <w:category>
          <w:name w:val="General"/>
          <w:gallery w:val="placeholder"/>
        </w:category>
        <w:types>
          <w:type w:val="bbPlcHdr"/>
        </w:types>
        <w:behaviors>
          <w:behavior w:val="content"/>
        </w:behaviors>
        <w:guid w:val="{59E8354D-0EF1-49FD-9B7E-7D232800760B}"/>
      </w:docPartPr>
      <w:docPartBody>
        <w:p w:rsidR="00921801" w:rsidRDefault="000E6BB5">
          <w:pPr>
            <w:pStyle w:val="722ABFE7D2434AA8AA69916801FC8500"/>
          </w:pPr>
          <w:r>
            <w:t>Conclusions:</w:t>
          </w:r>
        </w:p>
      </w:docPartBody>
    </w:docPart>
    <w:docPart>
      <w:docPartPr>
        <w:name w:val="7130A8D148154884B8058B0E8F1FEA9B"/>
        <w:category>
          <w:name w:val="General"/>
          <w:gallery w:val="placeholder"/>
        </w:category>
        <w:types>
          <w:type w:val="bbPlcHdr"/>
        </w:types>
        <w:behaviors>
          <w:behavior w:val="content"/>
        </w:behaviors>
        <w:guid w:val="{02C1E8CF-ED99-46A8-B67F-9BDA98594A5D}"/>
      </w:docPartPr>
      <w:docPartBody>
        <w:p w:rsidR="00921801" w:rsidRDefault="000E6BB5">
          <w:pPr>
            <w:pStyle w:val="7130A8D148154884B8058B0E8F1FEA9B"/>
          </w:pPr>
          <w:r>
            <w:t>Agenda item:</w:t>
          </w:r>
        </w:p>
      </w:docPartBody>
    </w:docPart>
    <w:docPart>
      <w:docPartPr>
        <w:name w:val="4329F089B8E44F13AF146591E318DBE8"/>
        <w:category>
          <w:name w:val="General"/>
          <w:gallery w:val="placeholder"/>
        </w:category>
        <w:types>
          <w:type w:val="bbPlcHdr"/>
        </w:types>
        <w:behaviors>
          <w:behavior w:val="content"/>
        </w:behaviors>
        <w:guid w:val="{BB0510E6-3C9C-407E-9E88-89B0E0D53905}"/>
      </w:docPartPr>
      <w:docPartBody>
        <w:p w:rsidR="00921801" w:rsidRDefault="000E6BB5">
          <w:pPr>
            <w:pStyle w:val="4329F089B8E44F13AF146591E318DBE8"/>
          </w:pPr>
          <w:r>
            <w:t>Presenter:</w:t>
          </w:r>
        </w:p>
      </w:docPartBody>
    </w:docPart>
    <w:docPart>
      <w:docPartPr>
        <w:name w:val="CD14C097D3B3414891B6C429F6B24519"/>
        <w:category>
          <w:name w:val="General"/>
          <w:gallery w:val="placeholder"/>
        </w:category>
        <w:types>
          <w:type w:val="bbPlcHdr"/>
        </w:types>
        <w:behaviors>
          <w:behavior w:val="content"/>
        </w:behaviors>
        <w:guid w:val="{786C42C2-0386-4331-BB6D-0B5BDC6A91F9}"/>
      </w:docPartPr>
      <w:docPartBody>
        <w:p w:rsidR="00921801" w:rsidRDefault="000E6BB5">
          <w:pPr>
            <w:pStyle w:val="CD14C097D3B3414891B6C429F6B24519"/>
          </w:pPr>
          <w:r>
            <w:t>Discussion:</w:t>
          </w:r>
        </w:p>
      </w:docPartBody>
    </w:docPart>
    <w:docPart>
      <w:docPartPr>
        <w:name w:val="983218E2D1014F4EA98161192E88AA0C"/>
        <w:category>
          <w:name w:val="General"/>
          <w:gallery w:val="placeholder"/>
        </w:category>
        <w:types>
          <w:type w:val="bbPlcHdr"/>
        </w:types>
        <w:behaviors>
          <w:behavior w:val="content"/>
        </w:behaviors>
        <w:guid w:val="{11086CAC-6EA4-4AEC-A26C-8906D6F8D01B}"/>
      </w:docPartPr>
      <w:docPartBody>
        <w:p w:rsidR="00921801" w:rsidRDefault="000E6BB5">
          <w:pPr>
            <w:pStyle w:val="983218E2D1014F4EA98161192E88AA0C"/>
          </w:pPr>
          <w:r>
            <w:t>Conclusions:</w:t>
          </w:r>
        </w:p>
      </w:docPartBody>
    </w:docPart>
    <w:docPart>
      <w:docPartPr>
        <w:name w:val="D971A71BC6444A37BEF063A80B95CB31"/>
        <w:category>
          <w:name w:val="General"/>
          <w:gallery w:val="placeholder"/>
        </w:category>
        <w:types>
          <w:type w:val="bbPlcHdr"/>
        </w:types>
        <w:behaviors>
          <w:behavior w:val="content"/>
        </w:behaviors>
        <w:guid w:val="{CAE1953C-9C1E-4D98-B551-D9E30EFF6184}"/>
      </w:docPartPr>
      <w:docPartBody>
        <w:p w:rsidR="00921801" w:rsidRDefault="000E6BB5">
          <w:pPr>
            <w:pStyle w:val="D971A71BC6444A37BEF063A80B95CB31"/>
          </w:pPr>
          <w:r>
            <w:t>Other Information</w:t>
          </w:r>
        </w:p>
      </w:docPartBody>
    </w:docPart>
    <w:docPart>
      <w:docPartPr>
        <w:name w:val="46E546210A0545228DBC8D776ACF02F5"/>
        <w:category>
          <w:name w:val="General"/>
          <w:gallery w:val="placeholder"/>
        </w:category>
        <w:types>
          <w:type w:val="bbPlcHdr"/>
        </w:types>
        <w:behaviors>
          <w:behavior w:val="content"/>
        </w:behaviors>
        <w:guid w:val="{8039F9C8-10FF-4938-A837-1B7CFD99D448}"/>
      </w:docPartPr>
      <w:docPartBody>
        <w:p w:rsidR="00921801" w:rsidRDefault="000E6BB5">
          <w:pPr>
            <w:pStyle w:val="46E546210A0545228DBC8D776ACF02F5"/>
          </w:pPr>
          <w:r>
            <w:t>Resources: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E2"/>
    <w:rsid w:val="000E6BB5"/>
    <w:rsid w:val="00921801"/>
    <w:rsid w:val="00AA12E2"/>
    <w:rsid w:val="00E7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9BF85B826B45A6B2AB1A2E1564ADBD">
    <w:name w:val="789BF85B826B45A6B2AB1A2E1564ADBD"/>
  </w:style>
  <w:style w:type="paragraph" w:customStyle="1" w:styleId="3A2A8CA9C63740B3B3249D1A98798C53">
    <w:name w:val="3A2A8CA9C63740B3B3249D1A98798C53"/>
  </w:style>
  <w:style w:type="paragraph" w:customStyle="1" w:styleId="C81D44786FEE49BBAE0B59F2CB6BD9CA">
    <w:name w:val="C81D44786FEE49BBAE0B59F2CB6BD9CA"/>
  </w:style>
  <w:style w:type="paragraph" w:customStyle="1" w:styleId="1127A8C175694FF884834932086E3023">
    <w:name w:val="1127A8C175694FF884834932086E3023"/>
  </w:style>
  <w:style w:type="paragraph" w:customStyle="1" w:styleId="7E657AF01E5042C185F870190CD6C8F3">
    <w:name w:val="7E657AF01E5042C185F870190CD6C8F3"/>
  </w:style>
  <w:style w:type="paragraph" w:customStyle="1" w:styleId="028B5B28D38B43D0B7892796EF9E84FB">
    <w:name w:val="028B5B28D38B43D0B7892796EF9E84FB"/>
  </w:style>
  <w:style w:type="paragraph" w:customStyle="1" w:styleId="B9D1F1906B994E078F43FB61A4004E70">
    <w:name w:val="B9D1F1906B994E078F43FB61A4004E70"/>
  </w:style>
  <w:style w:type="paragraph" w:customStyle="1" w:styleId="722ABFE7D2434AA8AA69916801FC8500">
    <w:name w:val="722ABFE7D2434AA8AA69916801FC8500"/>
  </w:style>
  <w:style w:type="paragraph" w:customStyle="1" w:styleId="7130A8D148154884B8058B0E8F1FEA9B">
    <w:name w:val="7130A8D148154884B8058B0E8F1FEA9B"/>
  </w:style>
  <w:style w:type="paragraph" w:customStyle="1" w:styleId="4329F089B8E44F13AF146591E318DBE8">
    <w:name w:val="4329F089B8E44F13AF146591E318DBE8"/>
  </w:style>
  <w:style w:type="paragraph" w:customStyle="1" w:styleId="CD14C097D3B3414891B6C429F6B24519">
    <w:name w:val="CD14C097D3B3414891B6C429F6B24519"/>
  </w:style>
  <w:style w:type="paragraph" w:customStyle="1" w:styleId="983218E2D1014F4EA98161192E88AA0C">
    <w:name w:val="983218E2D1014F4EA98161192E88AA0C"/>
  </w:style>
  <w:style w:type="paragraph" w:customStyle="1" w:styleId="5A778F719A3B4140882419906FE3A876">
    <w:name w:val="5A778F719A3B4140882419906FE3A876"/>
  </w:style>
  <w:style w:type="paragraph" w:customStyle="1" w:styleId="7928C3F70B0942D58DA14A2FE0384D1F">
    <w:name w:val="7928C3F70B0942D58DA14A2FE0384D1F"/>
  </w:style>
  <w:style w:type="paragraph" w:customStyle="1" w:styleId="A3A5CB8ACE194EFBBC2C4EB3BF276831">
    <w:name w:val="A3A5CB8ACE194EFBBC2C4EB3BF276831"/>
  </w:style>
  <w:style w:type="paragraph" w:customStyle="1" w:styleId="BDD5A8C1BD244E39BE16BAD80E5C1804">
    <w:name w:val="BDD5A8C1BD244E39BE16BAD80E5C1804"/>
  </w:style>
  <w:style w:type="paragraph" w:customStyle="1" w:styleId="E7DFDF75FC8147B7835CDCA0A28C2816">
    <w:name w:val="E7DFDF75FC8147B7835CDCA0A28C2816"/>
  </w:style>
  <w:style w:type="paragraph" w:customStyle="1" w:styleId="1B8EE5E42A0849D5992FD6C58CC8614B">
    <w:name w:val="1B8EE5E42A0849D5992FD6C58CC8614B"/>
  </w:style>
  <w:style w:type="paragraph" w:customStyle="1" w:styleId="D971A71BC6444A37BEF063A80B95CB31">
    <w:name w:val="D971A71BC6444A37BEF063A80B95CB31"/>
  </w:style>
  <w:style w:type="paragraph" w:customStyle="1" w:styleId="46E546210A0545228DBC8D776ACF02F5">
    <w:name w:val="46E546210A0545228DBC8D776ACF0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minutes.dotx</Template>
  <TotalTime>102</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Vazquez Matute</dc:creator>
  <cp:keywords/>
  <dc:description/>
  <cp:lastModifiedBy>Joan Paulette Vazquez Matute</cp:lastModifiedBy>
  <cp:revision>8</cp:revision>
  <dcterms:created xsi:type="dcterms:W3CDTF">2021-06-07T21:20:00Z</dcterms:created>
  <dcterms:modified xsi:type="dcterms:W3CDTF">2021-06-29T03:49:00Z</dcterms:modified>
  <cp:version/>
</cp:coreProperties>
</file>